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9DEB1" w14:textId="66CECF79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</w:t>
      </w:r>
      <w:r w:rsidR="00B10EAF">
        <w:rPr>
          <w:rFonts w:cs="Arial"/>
          <w:lang w:val="ru-RU"/>
        </w:rPr>
        <w:t>й</w:t>
      </w:r>
      <w:r>
        <w:rPr>
          <w:rFonts w:cs="Arial"/>
          <w:lang w:val="ru-RU"/>
        </w:rPr>
        <w:t>н и разработка</w:t>
      </w:r>
    </w:p>
    <w:p w14:paraId="07F71C5E" w14:textId="7FC4C21F" w:rsidR="00E65B95" w:rsidRDefault="00863531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Региональный</w:t>
      </w:r>
      <w:r w:rsidR="009E5740">
        <w:rPr>
          <w:rFonts w:cs="Arial"/>
          <w:sz w:val="40"/>
          <w:szCs w:val="40"/>
          <w:lang w:val="ru-RU"/>
        </w:rPr>
        <w:t xml:space="preserve"> чемпионат </w:t>
      </w:r>
      <w:r>
        <w:rPr>
          <w:rFonts w:cs="Arial"/>
          <w:sz w:val="40"/>
          <w:szCs w:val="40"/>
          <w:lang w:val="ru-RU"/>
        </w:rPr>
        <w:t xml:space="preserve">Республики Северная Осетия-Алания </w:t>
      </w:r>
      <w:r w:rsidR="009E5740">
        <w:rPr>
          <w:rFonts w:cs="Arial"/>
          <w:sz w:val="40"/>
          <w:szCs w:val="40"/>
          <w:lang w:val="ru-RU"/>
        </w:rPr>
        <w:t xml:space="preserve">Молодые профессионалы </w:t>
      </w:r>
      <w:proofErr w:type="spellStart"/>
      <w:r w:rsidR="009E5740">
        <w:rPr>
          <w:rFonts w:cs="Arial"/>
          <w:sz w:val="40"/>
          <w:szCs w:val="40"/>
          <w:lang w:val="en-US"/>
        </w:rPr>
        <w:t>WorldSkills</w:t>
      </w:r>
      <w:proofErr w:type="spellEnd"/>
      <w:r w:rsidR="009E5740" w:rsidRPr="009E5740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Russia</w:t>
      </w:r>
      <w:r w:rsidR="009E5740" w:rsidRPr="009E5740">
        <w:rPr>
          <w:rFonts w:cs="Arial"/>
          <w:sz w:val="40"/>
          <w:szCs w:val="40"/>
          <w:lang w:val="ru-RU"/>
        </w:rPr>
        <w:t xml:space="preserve"> 201</w:t>
      </w:r>
      <w:r w:rsidR="00E253FA">
        <w:rPr>
          <w:rFonts w:cs="Arial"/>
          <w:sz w:val="40"/>
          <w:szCs w:val="40"/>
          <w:lang w:val="ru-RU"/>
        </w:rPr>
        <w:t>9</w:t>
      </w:r>
    </w:p>
    <w:p w14:paraId="14C11C19" w14:textId="7132BA4C" w:rsidR="001029BA" w:rsidRPr="00C640BF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EE1D0E">
        <w:rPr>
          <w:rFonts w:cs="Arial"/>
          <w:sz w:val="40"/>
          <w:szCs w:val="40"/>
          <w:lang w:val="ru-RU"/>
        </w:rPr>
        <w:t>1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>
        <w:rPr>
          <w:rFonts w:cs="Arial"/>
          <w:sz w:val="40"/>
          <w:szCs w:val="40"/>
          <w:lang w:val="ru-RU"/>
        </w:rPr>
        <w:t>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2E1D68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4B498E23" w:rsidR="00C47C3D" w:rsidRPr="00B170CD" w:rsidRDefault="00C640BF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Задание</w:t>
      </w:r>
      <w:r w:rsidR="007B3E86" w:rsidRPr="00B170CD">
        <w:rPr>
          <w:rFonts w:cs="Arial"/>
        </w:rPr>
        <w:t>.</w:t>
      </w:r>
      <w:r>
        <w:rPr>
          <w:rFonts w:cs="Arial"/>
        </w:rPr>
        <w:t>pdf</w:t>
      </w:r>
    </w:p>
    <w:p w14:paraId="3E8EA517" w14:textId="02D25F70" w:rsidR="000C6DDB" w:rsidRPr="00B170CD" w:rsidRDefault="001A678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4728B6F7" w14:textId="77777777" w:rsidR="00AB0522" w:rsidRPr="002F2435" w:rsidRDefault="00AB0522" w:rsidP="002E1D68">
      <w:pPr>
        <w:ind w:firstLine="720"/>
        <w:jc w:val="both"/>
        <w:rPr>
          <w:rFonts w:cs="Arial"/>
          <w:lang w:val="ru-RU"/>
        </w:rPr>
      </w:pPr>
      <w:r w:rsidRPr="002F2435">
        <w:rPr>
          <w:rFonts w:cs="Arial"/>
          <w:lang w:val="ru-RU"/>
        </w:rPr>
        <w:t xml:space="preserve">В последние годы Интернет стал неотъемлемой частью нашей повседневной жизни. </w:t>
      </w:r>
      <w:r>
        <w:rPr>
          <w:rFonts w:cs="Arial"/>
          <w:lang w:val="ru-RU"/>
        </w:rPr>
        <w:t>И</w:t>
      </w:r>
      <w:r w:rsidRPr="002F2435">
        <w:rPr>
          <w:rFonts w:cs="Arial"/>
          <w:lang w:val="ru-RU"/>
        </w:rPr>
        <w:t>спользование игр приобрело заметную роль в этой вселенной, позволяя миллионам людей п</w:t>
      </w:r>
      <w:r>
        <w:rPr>
          <w:rFonts w:cs="Arial"/>
          <w:lang w:val="ru-RU"/>
        </w:rPr>
        <w:t xml:space="preserve">олучать доступ к развлечениям </w:t>
      </w:r>
      <w:r w:rsidRPr="002F2435">
        <w:rPr>
          <w:rFonts w:cs="Arial"/>
          <w:lang w:val="ru-RU"/>
        </w:rPr>
        <w:t>быстро и бесплатно.</w:t>
      </w:r>
    </w:p>
    <w:p w14:paraId="000001F1" w14:textId="5177163D" w:rsidR="00AB0522" w:rsidRPr="002F2435" w:rsidRDefault="0022025C" w:rsidP="002E1D68">
      <w:pPr>
        <w:ind w:firstLine="720"/>
        <w:jc w:val="both"/>
        <w:rPr>
          <w:rFonts w:cs="Arial"/>
          <w:lang w:val="ru-RU"/>
        </w:rPr>
      </w:pPr>
      <w:r>
        <w:rPr>
          <w:lang w:val="ru-RU"/>
        </w:rPr>
        <w:t>Н</w:t>
      </w:r>
      <w:r w:rsidR="00AB0522">
        <w:rPr>
          <w:lang w:val="ru-RU"/>
        </w:rPr>
        <w:t xml:space="preserve">аш заказчик сделал срочный заказ: необходимо разработать игру и воплотить желание заказчика в реальность! Все что вам необходимо – это реализовать </w:t>
      </w:r>
      <w:r w:rsidR="00E253FA">
        <w:rPr>
          <w:lang w:val="ru-RU"/>
        </w:rPr>
        <w:t>игру</w:t>
      </w:r>
      <w:r w:rsidR="00AB0522">
        <w:rPr>
          <w:lang w:val="ru-RU"/>
        </w:rPr>
        <w:t xml:space="preserve">. </w:t>
      </w:r>
    </w:p>
    <w:p w14:paraId="43CA2293" w14:textId="48A9ADC9" w:rsidR="00174E37" w:rsidRDefault="00AB0522" w:rsidP="002E1D68">
      <w:pPr>
        <w:ind w:firstLine="720"/>
        <w:jc w:val="both"/>
        <w:rPr>
          <w:rFonts w:cs="Arial"/>
          <w:lang w:val="ru-RU"/>
        </w:rPr>
      </w:pPr>
      <w:r>
        <w:rPr>
          <w:lang w:val="ru-RU"/>
        </w:rPr>
        <w:t xml:space="preserve">Название игры: </w:t>
      </w:r>
      <w:r w:rsidR="001B32C1">
        <w:rPr>
          <w:lang w:val="ru-RU"/>
        </w:rPr>
        <w:t>«</w:t>
      </w:r>
      <w:r w:rsidR="000B1087">
        <w:rPr>
          <w:rFonts w:cs="Arial"/>
          <w:lang w:val="ru-RU"/>
        </w:rPr>
        <w:t>Восточная сказка</w:t>
      </w:r>
      <w:r w:rsidR="001B32C1">
        <w:rPr>
          <w:rFonts w:cs="Arial"/>
          <w:lang w:val="ru-RU"/>
        </w:rPr>
        <w:t>»</w:t>
      </w:r>
      <w:r w:rsidRPr="002E1D68">
        <w:rPr>
          <w:rFonts w:cs="Arial"/>
          <w:lang w:val="ru-RU"/>
        </w:rPr>
        <w:t>.</w:t>
      </w:r>
    </w:p>
    <w:p w14:paraId="246745E7" w14:textId="03C7885E" w:rsidR="00174E37" w:rsidRPr="00EE1D0E" w:rsidRDefault="00174E37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 w:rsidRPr="00174E37">
        <w:rPr>
          <w:rFonts w:cs="Arial"/>
          <w:lang w:val="ru-RU"/>
        </w:rPr>
        <w:t xml:space="preserve"> 5, </w:t>
      </w:r>
      <w:r>
        <w:rPr>
          <w:rFonts w:cs="Arial"/>
          <w:lang w:val="en-US"/>
        </w:rPr>
        <w:t>CSS</w:t>
      </w:r>
      <w:r w:rsidRPr="00174E37">
        <w:rPr>
          <w:rFonts w:cs="Arial"/>
          <w:lang w:val="ru-RU"/>
        </w:rPr>
        <w:t xml:space="preserve">3, </w:t>
      </w:r>
      <w:r>
        <w:rPr>
          <w:rFonts w:cs="Arial"/>
          <w:lang w:val="en-US"/>
        </w:rPr>
        <w:t>JavaScript</w:t>
      </w:r>
      <w:r w:rsidRPr="00174E37">
        <w:rPr>
          <w:rFonts w:cs="Arial"/>
          <w:lang w:val="ru-RU"/>
        </w:rPr>
        <w:t xml:space="preserve">, </w:t>
      </w:r>
      <w:r w:rsidR="00AB0522">
        <w:rPr>
          <w:rFonts w:cs="Arial"/>
          <w:lang w:val="en-US"/>
        </w:rPr>
        <w:t>jQ</w:t>
      </w:r>
      <w:r>
        <w:rPr>
          <w:rFonts w:cs="Arial"/>
          <w:lang w:val="en-US"/>
        </w:rPr>
        <w:t>uery</w:t>
      </w:r>
      <w:r w:rsidRPr="00174E37">
        <w:rPr>
          <w:rFonts w:cs="Arial"/>
          <w:lang w:val="ru-RU"/>
        </w:rPr>
        <w:t xml:space="preserve">, </w:t>
      </w:r>
      <w:r w:rsidR="001A6789">
        <w:rPr>
          <w:rFonts w:cs="Arial"/>
          <w:lang w:val="ru-RU"/>
        </w:rPr>
        <w:t>Граф. д</w:t>
      </w:r>
      <w:r w:rsidR="004D676F">
        <w:rPr>
          <w:rFonts w:cs="Arial"/>
          <w:lang w:val="ru-RU"/>
        </w:rPr>
        <w:t>изайн, PHP</w:t>
      </w:r>
    </w:p>
    <w:p w14:paraId="4AD9C947" w14:textId="342F1798" w:rsidR="000135E2" w:rsidRDefault="00AB0522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Время модуля: </w:t>
      </w:r>
      <w:r w:rsidR="00E253FA">
        <w:rPr>
          <w:rFonts w:cs="Arial"/>
          <w:lang w:val="ru-RU"/>
        </w:rPr>
        <w:t>6 часов</w:t>
      </w:r>
    </w:p>
    <w:p w14:paraId="36B8A873" w14:textId="25ED7E27" w:rsidR="008C2705" w:rsidRDefault="008C2705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Вам необходим</w:t>
      </w:r>
      <w:r w:rsidR="002B0AC7">
        <w:rPr>
          <w:rFonts w:cs="Arial"/>
          <w:lang w:val="ru-RU"/>
        </w:rPr>
        <w:t>о реализовать</w:t>
      </w:r>
      <w:r w:rsidR="00E253FA">
        <w:rPr>
          <w:rFonts w:cs="Arial"/>
          <w:lang w:val="ru-RU"/>
        </w:rPr>
        <w:t xml:space="preserve"> дизайнерское решение и </w:t>
      </w:r>
      <w:r w:rsidR="002B0AC7">
        <w:rPr>
          <w:rFonts w:cs="Arial"/>
          <w:lang w:val="ru-RU"/>
        </w:rPr>
        <w:t>функционал</w:t>
      </w:r>
      <w:r w:rsidR="00E253FA">
        <w:rPr>
          <w:rFonts w:cs="Arial"/>
          <w:lang w:val="ru-RU"/>
        </w:rPr>
        <w:t xml:space="preserve"> игры. Вам предоставлены необходимые медиа данные</w:t>
      </w:r>
      <w:r w:rsidR="00607858">
        <w:rPr>
          <w:rFonts w:cs="Arial"/>
          <w:lang w:val="ru-RU"/>
        </w:rPr>
        <w:t xml:space="preserve"> и шрифты</w:t>
      </w:r>
      <w:r w:rsidR="00E253FA">
        <w:rPr>
          <w:rFonts w:cs="Arial"/>
          <w:lang w:val="ru-RU"/>
        </w:rPr>
        <w:t>, их заказчик подбирал самостоятельно, поэтому необходимо их использовать в разработке игры.</w:t>
      </w:r>
    </w:p>
    <w:p w14:paraId="32ED4F5A" w14:textId="4AF2A69F" w:rsidR="000135E2" w:rsidRPr="0037477C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3214EA5D" w14:textId="73D13F06" w:rsidR="0037477C" w:rsidRPr="004C0FAF" w:rsidRDefault="0037477C" w:rsidP="002E1D68">
      <w:pPr>
        <w:ind w:firstLine="709"/>
        <w:rPr>
          <w:rFonts w:cs="Arial"/>
          <w:lang w:val="ru-RU"/>
        </w:rPr>
      </w:pPr>
      <w:r>
        <w:rPr>
          <w:rFonts w:cs="Arial"/>
          <w:lang w:val="ru-RU"/>
        </w:rPr>
        <w:t>В игре</w:t>
      </w:r>
      <w:r w:rsidRPr="004C0FAF">
        <w:rPr>
          <w:rFonts w:cs="Arial"/>
          <w:lang w:val="ru-RU"/>
        </w:rPr>
        <w:t xml:space="preserve"> </w:t>
      </w:r>
      <w:r w:rsidR="00AA6565">
        <w:rPr>
          <w:rFonts w:cs="Arial"/>
          <w:lang w:val="ru-RU"/>
        </w:rPr>
        <w:t>используются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элементы,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описанные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ниже</w:t>
      </w:r>
      <w:r w:rsidRPr="004C0FAF">
        <w:rPr>
          <w:rFonts w:cs="Arial"/>
          <w:lang w:val="ru-RU"/>
        </w:rPr>
        <w:t>:</w:t>
      </w:r>
    </w:p>
    <w:p w14:paraId="676FC614" w14:textId="3A9A5A8F" w:rsidR="0037477C" w:rsidRDefault="00863531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Аладдин или Жасмин</w:t>
      </w:r>
      <w:r w:rsidR="00A702C0">
        <w:rPr>
          <w:rFonts w:cs="Arial"/>
          <w:lang w:val="ru-RU"/>
        </w:rPr>
        <w:t>:</w:t>
      </w:r>
      <w:r w:rsidR="0037477C" w:rsidRPr="00D67307">
        <w:rPr>
          <w:rFonts w:cs="Arial"/>
          <w:lang w:val="ru-RU"/>
        </w:rPr>
        <w:t xml:space="preserve"> </w:t>
      </w:r>
      <w:r w:rsidR="00E253FA">
        <w:rPr>
          <w:rFonts w:cs="Arial"/>
          <w:lang w:val="ru-RU"/>
        </w:rPr>
        <w:t>персонаж</w:t>
      </w:r>
      <w:r w:rsidR="0037477C">
        <w:rPr>
          <w:rFonts w:cs="Arial"/>
          <w:lang w:val="ru-RU"/>
        </w:rPr>
        <w:t>, который контролируется игроком.</w:t>
      </w:r>
    </w:p>
    <w:p w14:paraId="3301B6B8" w14:textId="20964BD7" w:rsidR="0037477C" w:rsidRPr="0037477C" w:rsidRDefault="000B1087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Змеи</w:t>
      </w:r>
      <w:r w:rsidR="0037477C">
        <w:rPr>
          <w:rFonts w:cs="Arial"/>
          <w:lang w:val="ru-RU"/>
        </w:rPr>
        <w:t>: элементы,</w:t>
      </w:r>
      <w:r w:rsidR="00E253FA">
        <w:rPr>
          <w:rFonts w:cs="Arial"/>
          <w:lang w:val="ru-RU"/>
        </w:rPr>
        <w:t xml:space="preserve"> от</w:t>
      </w:r>
      <w:r w:rsidR="0037477C">
        <w:rPr>
          <w:rFonts w:cs="Arial"/>
          <w:lang w:val="ru-RU"/>
        </w:rPr>
        <w:t xml:space="preserve"> которы</w:t>
      </w:r>
      <w:r w:rsidR="00E253FA">
        <w:rPr>
          <w:rFonts w:cs="Arial"/>
          <w:lang w:val="ru-RU"/>
        </w:rPr>
        <w:t>х</w:t>
      </w:r>
      <w:r w:rsidR="0037477C">
        <w:rPr>
          <w:rFonts w:cs="Arial"/>
          <w:lang w:val="ru-RU"/>
        </w:rPr>
        <w:t xml:space="preserve"> необходимо </w:t>
      </w:r>
      <w:r w:rsidR="00E253FA">
        <w:rPr>
          <w:rFonts w:cs="Arial"/>
          <w:lang w:val="ru-RU"/>
        </w:rPr>
        <w:t>уклоняться</w:t>
      </w:r>
      <w:r w:rsidR="0037477C">
        <w:rPr>
          <w:rFonts w:cs="Arial"/>
          <w:lang w:val="ru-RU"/>
        </w:rPr>
        <w:t xml:space="preserve"> игроку</w:t>
      </w:r>
      <w:r w:rsidR="0037477C" w:rsidRPr="0037477C">
        <w:rPr>
          <w:rFonts w:cs="Arial"/>
          <w:lang w:val="ru-RU"/>
        </w:rPr>
        <w:t>.</w:t>
      </w:r>
    </w:p>
    <w:p w14:paraId="134206B9" w14:textId="196221EF" w:rsidR="0037477C" w:rsidRPr="00C10B0A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Шкала жизней (</w:t>
      </w:r>
      <w:r w:rsidR="00665655">
        <w:rPr>
          <w:rFonts w:cs="Arial"/>
          <w:lang w:val="en-US"/>
        </w:rPr>
        <w:t>H</w:t>
      </w:r>
      <w:r>
        <w:rPr>
          <w:rFonts w:cs="Arial"/>
          <w:lang w:val="ru-RU"/>
        </w:rPr>
        <w:t>P):</w:t>
      </w:r>
      <w:r w:rsidRPr="00C10B0A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шкала, отражающая запас жизненной энергии игрока.</w:t>
      </w:r>
    </w:p>
    <w:p w14:paraId="5295A10D" w14:textId="207BF615" w:rsidR="0037477C" w:rsidRPr="0037477C" w:rsidRDefault="001B32C1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Банан</w:t>
      </w:r>
      <w:r w:rsidR="00E253FA">
        <w:rPr>
          <w:rFonts w:cs="Arial"/>
          <w:lang w:val="ru-RU"/>
        </w:rPr>
        <w:t xml:space="preserve">: элемент, при поедании которого у </w:t>
      </w:r>
      <w:r w:rsidR="0038197D">
        <w:rPr>
          <w:rFonts w:cs="Arial"/>
          <w:lang w:val="ru-RU"/>
        </w:rPr>
        <w:t>персонажа</w:t>
      </w:r>
      <w:r w:rsidR="00E253FA">
        <w:rPr>
          <w:rFonts w:cs="Arial"/>
          <w:lang w:val="ru-RU"/>
        </w:rPr>
        <w:t xml:space="preserve"> восстанавливается здоровье.</w:t>
      </w:r>
    </w:p>
    <w:p w14:paraId="1959735E" w14:textId="10236BC0" w:rsidR="00E253FA" w:rsidRPr="00E253FA" w:rsidRDefault="0037477C" w:rsidP="00E253FA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Имя игрока: имя игрока, которое он ввел на стартовом экране.</w:t>
      </w:r>
    </w:p>
    <w:p w14:paraId="2CB379B4" w14:textId="2C89AE1D" w:rsidR="001A6789" w:rsidRDefault="00E253FA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Съедено</w:t>
      </w:r>
      <w:r w:rsidR="00665655">
        <w:rPr>
          <w:rFonts w:cs="Arial"/>
          <w:lang w:val="ru-RU"/>
        </w:rPr>
        <w:t xml:space="preserve">: количество </w:t>
      </w:r>
      <w:r>
        <w:rPr>
          <w:rFonts w:cs="Arial"/>
          <w:lang w:val="ru-RU"/>
        </w:rPr>
        <w:t xml:space="preserve">съеденных </w:t>
      </w:r>
      <w:r w:rsidR="001B32C1">
        <w:rPr>
          <w:rFonts w:cs="Arial"/>
          <w:lang w:val="ru-RU"/>
        </w:rPr>
        <w:t>банан</w:t>
      </w:r>
      <w:r w:rsidR="001A6789">
        <w:rPr>
          <w:rFonts w:cs="Arial"/>
          <w:lang w:val="ru-RU"/>
        </w:rPr>
        <w:t>.</w:t>
      </w:r>
    </w:p>
    <w:p w14:paraId="29C3A560" w14:textId="69DCFD7B" w:rsidR="0038197D" w:rsidRDefault="0038197D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bookmarkStart w:id="0" w:name="_GoBack"/>
      <w:bookmarkEnd w:id="0"/>
      <w:r>
        <w:rPr>
          <w:rFonts w:cs="Arial"/>
          <w:lang w:val="ru-RU"/>
        </w:rPr>
        <w:t>Таймер: элемент, отображающий время игры</w:t>
      </w:r>
    </w:p>
    <w:p w14:paraId="60E85A68" w14:textId="77777777" w:rsidR="0037477C" w:rsidRDefault="0037477C" w:rsidP="0037477C">
      <w:pPr>
        <w:pStyle w:val="a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774EBA57" w14:textId="5AF1C487" w:rsidR="0037477C" w:rsidRPr="007405EF" w:rsidRDefault="0037477C" w:rsidP="002E1D68">
      <w:pPr>
        <w:pStyle w:val="af1"/>
        <w:ind w:left="0" w:firstLine="709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Игра должна начинаться со стартового экрана</w:t>
      </w:r>
      <w:r w:rsidR="009F4D34" w:rsidRPr="007405EF">
        <w:rPr>
          <w:rFonts w:cs="Arial"/>
          <w:lang w:val="ru-RU"/>
        </w:rPr>
        <w:t>, который содержит название игры,</w:t>
      </w:r>
      <w:r w:rsidRPr="007405EF">
        <w:rPr>
          <w:rFonts w:cs="Arial"/>
          <w:lang w:val="ru-RU"/>
        </w:rPr>
        <w:t xml:space="preserve"> инструкци</w:t>
      </w:r>
      <w:r w:rsidR="009F4D34" w:rsidRPr="007405EF">
        <w:rPr>
          <w:rFonts w:cs="Arial"/>
          <w:lang w:val="ru-RU"/>
        </w:rPr>
        <w:t>ю</w:t>
      </w:r>
      <w:r w:rsidRPr="007405EF">
        <w:rPr>
          <w:rFonts w:cs="Arial"/>
          <w:lang w:val="ru-RU"/>
        </w:rPr>
        <w:t xml:space="preserve"> к игре, поле для ввода имени игрока и кнопк</w:t>
      </w:r>
      <w:r w:rsidR="009F4D34" w:rsidRPr="007405EF">
        <w:rPr>
          <w:rFonts w:cs="Arial"/>
          <w:lang w:val="ru-RU"/>
        </w:rPr>
        <w:t>у</w:t>
      </w:r>
      <w:r w:rsidRPr="007405EF">
        <w:rPr>
          <w:rFonts w:cs="Arial"/>
          <w:lang w:val="ru-RU"/>
        </w:rPr>
        <w:t xml:space="preserve"> "Начать"</w:t>
      </w:r>
      <w:r w:rsidR="0038197D" w:rsidRPr="007405EF">
        <w:rPr>
          <w:rFonts w:cs="Arial"/>
          <w:lang w:val="ru-RU"/>
        </w:rPr>
        <w:t>.</w:t>
      </w:r>
      <w:r w:rsidR="00720586" w:rsidRPr="007405EF">
        <w:rPr>
          <w:rFonts w:cs="Arial"/>
          <w:lang w:val="ru-RU"/>
        </w:rPr>
        <w:t xml:space="preserve"> </w:t>
      </w:r>
      <w:r w:rsidR="0038197D" w:rsidRPr="007405EF">
        <w:rPr>
          <w:rFonts w:cs="Arial"/>
          <w:lang w:val="ru-RU"/>
        </w:rPr>
        <w:t>Е</w:t>
      </w:r>
      <w:r w:rsidR="00720586" w:rsidRPr="007405EF">
        <w:rPr>
          <w:rFonts w:cs="Arial"/>
          <w:lang w:val="ru-RU"/>
        </w:rPr>
        <w:t>сли поле имени пустое, то кнопка не активна</w:t>
      </w:r>
      <w:r w:rsidRPr="007405EF">
        <w:rPr>
          <w:rFonts w:cs="Arial"/>
          <w:lang w:val="ru-RU"/>
        </w:rPr>
        <w:t>. Инструкци</w:t>
      </w:r>
      <w:r w:rsidR="00665655" w:rsidRPr="007405EF">
        <w:rPr>
          <w:rFonts w:cs="Arial"/>
          <w:lang w:val="ru-RU"/>
        </w:rPr>
        <w:t>я</w:t>
      </w:r>
      <w:r w:rsidRPr="007405EF">
        <w:rPr>
          <w:rFonts w:cs="Arial"/>
          <w:lang w:val="ru-RU"/>
        </w:rPr>
        <w:t xml:space="preserve"> </w:t>
      </w:r>
      <w:r w:rsidR="0083289F" w:rsidRPr="007405EF">
        <w:rPr>
          <w:rFonts w:cs="Arial"/>
          <w:lang w:val="ru-RU"/>
        </w:rPr>
        <w:t xml:space="preserve">к игре </w:t>
      </w:r>
      <w:r w:rsidRPr="007405EF">
        <w:rPr>
          <w:rFonts w:cs="Arial"/>
          <w:lang w:val="ru-RU"/>
        </w:rPr>
        <w:t>должн</w:t>
      </w:r>
      <w:r w:rsidR="00665655" w:rsidRPr="007405EF">
        <w:rPr>
          <w:rFonts w:cs="Arial"/>
          <w:lang w:val="ru-RU"/>
        </w:rPr>
        <w:t>а</w:t>
      </w:r>
      <w:r w:rsidRPr="007405EF">
        <w:rPr>
          <w:rFonts w:cs="Arial"/>
          <w:lang w:val="ru-RU"/>
        </w:rPr>
        <w:t xml:space="preserve"> быть представлен</w:t>
      </w:r>
      <w:r w:rsidR="00665655" w:rsidRPr="007405EF">
        <w:rPr>
          <w:rFonts w:cs="Arial"/>
          <w:lang w:val="ru-RU"/>
        </w:rPr>
        <w:t xml:space="preserve">а </w:t>
      </w:r>
      <w:r w:rsidRPr="007405EF">
        <w:rPr>
          <w:rFonts w:cs="Arial"/>
          <w:lang w:val="ru-RU"/>
        </w:rPr>
        <w:t>анимировано.</w:t>
      </w:r>
      <w:r w:rsidR="0038197D" w:rsidRPr="007405EF">
        <w:rPr>
          <w:rFonts w:cs="Arial"/>
          <w:lang w:val="ru-RU"/>
        </w:rPr>
        <w:t xml:space="preserve"> Так же на стартовом экране можно выбрать персонажа для игры.</w:t>
      </w:r>
    </w:p>
    <w:p w14:paraId="1F35A51B" w14:textId="7CD5714E" w:rsidR="00E253FA" w:rsidRPr="007405EF" w:rsidRDefault="00E253FA" w:rsidP="002E1D68">
      <w:pPr>
        <w:pStyle w:val="af1"/>
        <w:ind w:left="0" w:firstLine="709"/>
        <w:jc w:val="both"/>
        <w:rPr>
          <w:rFonts w:cs="Arial"/>
          <w:lang w:val="ru-RU"/>
        </w:rPr>
      </w:pPr>
    </w:p>
    <w:p w14:paraId="2368CA47" w14:textId="471A7827" w:rsidR="00E253FA" w:rsidRPr="007405EF" w:rsidRDefault="00E253FA" w:rsidP="002E1D68">
      <w:pPr>
        <w:pStyle w:val="af1"/>
        <w:ind w:left="0" w:firstLine="709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Перед началом игры</w:t>
      </w:r>
      <w:r w:rsidR="009E3BBB" w:rsidRPr="007405EF">
        <w:rPr>
          <w:rFonts w:cs="Arial"/>
          <w:lang w:val="ru-RU"/>
        </w:rPr>
        <w:t xml:space="preserve"> после нажатия кнопки «Начать»</w:t>
      </w:r>
      <w:r w:rsidRPr="007405EF">
        <w:rPr>
          <w:rFonts w:cs="Arial"/>
          <w:lang w:val="ru-RU"/>
        </w:rPr>
        <w:t xml:space="preserve"> должен </w:t>
      </w:r>
      <w:r w:rsidR="009E3BBB" w:rsidRPr="007405EF">
        <w:rPr>
          <w:rFonts w:cs="Arial"/>
          <w:lang w:val="ru-RU"/>
        </w:rPr>
        <w:t>проигрываться</w:t>
      </w:r>
      <w:r w:rsidRPr="007405EF">
        <w:rPr>
          <w:rFonts w:cs="Arial"/>
          <w:lang w:val="ru-RU"/>
        </w:rPr>
        <w:t xml:space="preserve"> небольшой мультик – пред</w:t>
      </w:r>
      <w:r w:rsidR="00E1393E" w:rsidRPr="007405EF">
        <w:rPr>
          <w:rFonts w:cs="Arial"/>
          <w:lang w:val="ru-RU"/>
        </w:rPr>
        <w:t>ы</w:t>
      </w:r>
      <w:r w:rsidRPr="007405EF">
        <w:rPr>
          <w:rFonts w:cs="Arial"/>
          <w:lang w:val="ru-RU"/>
        </w:rPr>
        <w:t>стория</w:t>
      </w:r>
      <w:r w:rsidR="009E3BBB" w:rsidRPr="007405EF">
        <w:rPr>
          <w:rFonts w:cs="Arial"/>
          <w:lang w:val="ru-RU"/>
        </w:rPr>
        <w:t xml:space="preserve">, который предоставлен в </w:t>
      </w:r>
      <w:proofErr w:type="spellStart"/>
      <w:r w:rsidR="009E3BBB" w:rsidRPr="007405EF">
        <w:rPr>
          <w:rFonts w:cs="Arial"/>
          <w:lang w:val="ru-RU"/>
        </w:rPr>
        <w:t>медиафайлах</w:t>
      </w:r>
      <w:proofErr w:type="spellEnd"/>
      <w:r w:rsidRPr="007405EF">
        <w:rPr>
          <w:rFonts w:cs="Arial"/>
          <w:lang w:val="ru-RU"/>
        </w:rPr>
        <w:t>.</w:t>
      </w:r>
      <w:r w:rsidR="00E1393E" w:rsidRPr="007405EF">
        <w:rPr>
          <w:rFonts w:cs="Arial"/>
          <w:lang w:val="ru-RU"/>
        </w:rPr>
        <w:t xml:space="preserve"> </w:t>
      </w:r>
      <w:r w:rsidR="009E3BBB" w:rsidRPr="007405EF">
        <w:rPr>
          <w:rFonts w:cs="Arial"/>
          <w:lang w:val="ru-RU"/>
        </w:rPr>
        <w:t>Должна быть предоставлена возможность пропустить мультик и сразу начать игру при нажатии на пробел.</w:t>
      </w:r>
    </w:p>
    <w:p w14:paraId="4CE138D9" w14:textId="77777777" w:rsidR="0037477C" w:rsidRPr="007405EF" w:rsidRDefault="0037477C" w:rsidP="0037477C">
      <w:pPr>
        <w:pStyle w:val="a"/>
        <w:numPr>
          <w:ilvl w:val="0"/>
          <w:numId w:val="0"/>
        </w:numPr>
        <w:rPr>
          <w:rFonts w:cs="Arial"/>
          <w:lang w:val="ru-RU"/>
        </w:rPr>
      </w:pPr>
    </w:p>
    <w:p w14:paraId="515A6C72" w14:textId="14FF2137" w:rsidR="0037477C" w:rsidRPr="007405EF" w:rsidRDefault="0037477C" w:rsidP="002E1D68">
      <w:pPr>
        <w:pStyle w:val="a"/>
        <w:numPr>
          <w:ilvl w:val="0"/>
          <w:numId w:val="0"/>
        </w:numPr>
        <w:ind w:firstLine="709"/>
        <w:rPr>
          <w:rFonts w:cs="Arial"/>
          <w:lang w:val="ru-RU"/>
        </w:rPr>
      </w:pPr>
      <w:r w:rsidRPr="007405EF">
        <w:rPr>
          <w:rFonts w:cs="Arial"/>
          <w:lang w:val="ru-RU"/>
        </w:rPr>
        <w:t>Игровой функционал:</w:t>
      </w:r>
    </w:p>
    <w:p w14:paraId="66FC513E" w14:textId="0EF13B6F" w:rsidR="0037477C" w:rsidRPr="007405EF" w:rsidRDefault="001A6789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По нажатию на кнопку "Начать</w:t>
      </w:r>
      <w:r w:rsidR="0037477C" w:rsidRPr="007405EF">
        <w:rPr>
          <w:rFonts w:cs="Arial"/>
          <w:lang w:val="ru-RU"/>
        </w:rPr>
        <w:t>"</w:t>
      </w:r>
      <w:r w:rsidR="009E3BBB" w:rsidRPr="007405EF">
        <w:rPr>
          <w:rFonts w:cs="Arial"/>
          <w:lang w:val="ru-RU"/>
        </w:rPr>
        <w:t xml:space="preserve"> и просмотра ролика</w:t>
      </w:r>
      <w:r w:rsidR="0037477C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 xml:space="preserve">игрок </w:t>
      </w:r>
      <w:r w:rsidR="00FD5BCE" w:rsidRPr="007405EF">
        <w:rPr>
          <w:rFonts w:cs="Arial"/>
          <w:lang w:val="ru-RU"/>
        </w:rPr>
        <w:t>попадает на экран игры</w:t>
      </w:r>
      <w:r w:rsidR="0037477C" w:rsidRPr="007405EF">
        <w:rPr>
          <w:rFonts w:cs="Arial"/>
          <w:lang w:val="ru-RU"/>
        </w:rPr>
        <w:t xml:space="preserve">. </w:t>
      </w:r>
      <w:r w:rsidR="003A32EF" w:rsidRPr="007405EF">
        <w:rPr>
          <w:rFonts w:cs="Arial"/>
          <w:lang w:val="ru-RU"/>
        </w:rPr>
        <w:t xml:space="preserve">На игровом экране отображается имя игрока, количество </w:t>
      </w:r>
      <w:r w:rsidR="003A32EF" w:rsidRPr="007405EF">
        <w:rPr>
          <w:rFonts w:cs="Arial"/>
          <w:lang w:val="en-US"/>
        </w:rPr>
        <w:t>HP</w:t>
      </w:r>
      <w:r w:rsidR="003A32EF" w:rsidRPr="007405EF">
        <w:rPr>
          <w:rFonts w:cs="Arial"/>
          <w:lang w:val="ru-RU"/>
        </w:rPr>
        <w:t xml:space="preserve">, количество съеденных </w:t>
      </w:r>
      <w:r w:rsidR="001B32C1">
        <w:rPr>
          <w:rFonts w:cs="Arial"/>
          <w:lang w:val="ru-RU"/>
        </w:rPr>
        <w:t>банан</w:t>
      </w:r>
      <w:r w:rsidR="003A32EF" w:rsidRPr="007405EF">
        <w:rPr>
          <w:rFonts w:cs="Arial"/>
          <w:lang w:val="ru-RU"/>
        </w:rPr>
        <w:t xml:space="preserve"> и время игры. </w:t>
      </w:r>
      <w:r w:rsidR="00537ED6" w:rsidRPr="007405EF">
        <w:rPr>
          <w:rFonts w:cs="Arial"/>
          <w:lang w:val="ru-RU"/>
        </w:rPr>
        <w:t xml:space="preserve">Изначально у игрока 0 </w:t>
      </w:r>
      <w:r w:rsidR="00E253FA" w:rsidRPr="007405EF">
        <w:rPr>
          <w:rFonts w:cs="Arial"/>
          <w:lang w:val="ru-RU"/>
        </w:rPr>
        <w:t xml:space="preserve">съеденных </w:t>
      </w:r>
      <w:r w:rsidR="001B32C1">
        <w:rPr>
          <w:rFonts w:cs="Arial"/>
          <w:lang w:val="ru-RU"/>
        </w:rPr>
        <w:t>банан</w:t>
      </w:r>
      <w:r w:rsidR="00537ED6" w:rsidRPr="007405EF">
        <w:rPr>
          <w:rFonts w:cs="Arial"/>
          <w:lang w:val="ru-RU"/>
        </w:rPr>
        <w:t xml:space="preserve">, 100 </w:t>
      </w:r>
      <w:r w:rsidR="00665655" w:rsidRPr="007405EF">
        <w:rPr>
          <w:rFonts w:cs="Arial"/>
          <w:lang w:val="en-US"/>
        </w:rPr>
        <w:t>HP</w:t>
      </w:r>
      <w:r w:rsidR="00537ED6" w:rsidRPr="007405EF">
        <w:rPr>
          <w:rFonts w:cs="Arial"/>
          <w:lang w:val="ru-RU"/>
        </w:rPr>
        <w:t xml:space="preserve"> </w:t>
      </w:r>
      <w:r w:rsidR="00E253FA" w:rsidRPr="007405EF">
        <w:rPr>
          <w:rFonts w:cs="Arial"/>
          <w:lang w:val="ru-RU"/>
        </w:rPr>
        <w:t>и</w:t>
      </w:r>
      <w:r w:rsidR="00AF4CF3" w:rsidRPr="007405EF">
        <w:rPr>
          <w:rFonts w:cs="Arial"/>
          <w:lang w:val="ru-RU"/>
        </w:rPr>
        <w:t xml:space="preserve"> таймер </w:t>
      </w:r>
      <w:r w:rsidR="00E253FA" w:rsidRPr="007405EF">
        <w:rPr>
          <w:rFonts w:cs="Arial"/>
          <w:lang w:val="ru-RU"/>
        </w:rPr>
        <w:t xml:space="preserve">в состоянии </w:t>
      </w:r>
      <w:r w:rsidR="00AF4CF3" w:rsidRPr="007405EF">
        <w:rPr>
          <w:rFonts w:cs="Arial"/>
          <w:lang w:val="ru-RU"/>
        </w:rPr>
        <w:t>00:00</w:t>
      </w:r>
      <w:r w:rsidR="00720586" w:rsidRPr="007405EF">
        <w:rPr>
          <w:rFonts w:cs="Arial"/>
          <w:lang w:val="ru-RU"/>
        </w:rPr>
        <w:t xml:space="preserve"> (в формате </w:t>
      </w:r>
      <w:proofErr w:type="gramStart"/>
      <w:r w:rsidR="00720586" w:rsidRPr="007405EF">
        <w:rPr>
          <w:rFonts w:cs="Arial"/>
          <w:lang w:val="en-US"/>
        </w:rPr>
        <w:t>mm</w:t>
      </w:r>
      <w:r w:rsidR="00720586" w:rsidRPr="007405EF">
        <w:rPr>
          <w:rFonts w:cs="Arial"/>
          <w:lang w:val="ru-RU"/>
        </w:rPr>
        <w:t>:</w:t>
      </w:r>
      <w:proofErr w:type="spellStart"/>
      <w:r w:rsidR="00720586" w:rsidRPr="007405EF">
        <w:rPr>
          <w:rFonts w:cs="Arial"/>
          <w:lang w:val="en-US"/>
        </w:rPr>
        <w:t>ss</w:t>
      </w:r>
      <w:proofErr w:type="spellEnd"/>
      <w:proofErr w:type="gramEnd"/>
      <w:r w:rsidR="00720586" w:rsidRPr="007405EF">
        <w:rPr>
          <w:rFonts w:cs="Arial"/>
          <w:lang w:val="ru-RU"/>
        </w:rPr>
        <w:t>)</w:t>
      </w:r>
      <w:r w:rsidR="00AF4CF3" w:rsidRPr="007405EF">
        <w:rPr>
          <w:rFonts w:cs="Arial"/>
          <w:lang w:val="ru-RU"/>
        </w:rPr>
        <w:t>.</w:t>
      </w:r>
    </w:p>
    <w:p w14:paraId="0A6E7ABE" w14:textId="2BE37672" w:rsidR="00FD4ECA" w:rsidRPr="007405EF" w:rsidRDefault="00FD4ECA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В начале игры</w:t>
      </w:r>
      <w:r w:rsidR="00AF4CF3" w:rsidRPr="007405EF">
        <w:rPr>
          <w:rFonts w:cs="Arial"/>
          <w:lang w:val="ru-RU"/>
        </w:rPr>
        <w:t xml:space="preserve"> запускается таймер, </w:t>
      </w:r>
      <w:r w:rsidRPr="007405EF">
        <w:rPr>
          <w:rFonts w:cs="Arial"/>
          <w:lang w:val="ru-RU"/>
        </w:rPr>
        <w:t>персонаж располагается в левой стороне игрового поля, что является начальной границей карты.</w:t>
      </w:r>
    </w:p>
    <w:p w14:paraId="5043ABFC" w14:textId="72D60572" w:rsidR="0082114E" w:rsidRPr="007405EF" w:rsidRDefault="0082114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При начале игры должно включиться музыкальное оформление.</w:t>
      </w:r>
    </w:p>
    <w:p w14:paraId="179BD0BD" w14:textId="7B88921B" w:rsidR="00B7172F" w:rsidRPr="007405EF" w:rsidRDefault="00B7172F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lastRenderedPageBreak/>
        <w:t>В начале игры случайным образом генерируются возвышенности (не менее 10)</w:t>
      </w:r>
    </w:p>
    <w:p w14:paraId="73B8FEF9" w14:textId="159E85D2" w:rsidR="0037477C" w:rsidRPr="007405EF" w:rsidRDefault="00537ED6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Игрок может передвигаться с помощью </w:t>
      </w:r>
      <w:r w:rsidR="00E2203E" w:rsidRPr="007405EF">
        <w:rPr>
          <w:rFonts w:cs="Arial"/>
          <w:lang w:val="ru-RU"/>
        </w:rPr>
        <w:t>клавиш-стрелок:</w:t>
      </w:r>
      <w:r w:rsidRPr="007405EF">
        <w:rPr>
          <w:rFonts w:cs="Arial"/>
          <w:lang w:val="ru-RU"/>
        </w:rPr>
        <w:t xml:space="preserve"> </w:t>
      </w:r>
      <w:r w:rsidR="00E2203E" w:rsidRPr="007405EF">
        <w:rPr>
          <w:rFonts w:cs="Arial"/>
          <w:lang w:val="ru-RU"/>
        </w:rPr>
        <w:t>налево и</w:t>
      </w:r>
      <w:r w:rsidRPr="007405EF">
        <w:rPr>
          <w:rFonts w:cs="Arial"/>
          <w:lang w:val="ru-RU"/>
        </w:rPr>
        <w:t xml:space="preserve"> </w:t>
      </w:r>
      <w:r w:rsidR="00E2203E" w:rsidRPr="007405EF">
        <w:rPr>
          <w:rFonts w:cs="Arial"/>
          <w:lang w:val="ru-RU"/>
        </w:rPr>
        <w:t>направо</w:t>
      </w:r>
      <w:r w:rsidRPr="007405E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Для прыжка используется клавиша вверх, а для ухода под землю клавиша вниз.</w:t>
      </w:r>
      <w:r w:rsidRPr="007405EF">
        <w:rPr>
          <w:rFonts w:cs="Arial"/>
          <w:lang w:val="ru-RU"/>
        </w:rPr>
        <w:t xml:space="preserve"> </w:t>
      </w:r>
      <w:r w:rsidR="00280A37" w:rsidRPr="007405EF">
        <w:rPr>
          <w:rFonts w:cs="Arial"/>
          <w:lang w:val="ru-RU"/>
        </w:rPr>
        <w:t xml:space="preserve">Когда игрок находится в левой половине видимой части экрана фон не передвигается, а «замирает». Когда игрок доходит </w:t>
      </w:r>
      <w:r w:rsidR="00E1393E" w:rsidRPr="007405EF">
        <w:rPr>
          <w:rFonts w:cs="Arial"/>
          <w:lang w:val="ru-RU"/>
        </w:rPr>
        <w:t xml:space="preserve">до </w:t>
      </w:r>
      <w:r w:rsidR="00280A37" w:rsidRPr="007405EF">
        <w:rPr>
          <w:rFonts w:cs="Arial"/>
          <w:lang w:val="ru-RU"/>
        </w:rPr>
        <w:t xml:space="preserve">центральной точки он остается в центральной части экрана, а фон в свою очередь начинает </w:t>
      </w:r>
      <w:r w:rsidR="00FD5BCE" w:rsidRPr="007405EF">
        <w:rPr>
          <w:rFonts w:cs="Arial"/>
          <w:lang w:val="ru-RU"/>
        </w:rPr>
        <w:t>«прокручиваться</w:t>
      </w:r>
      <w:r w:rsidR="00280A37" w:rsidRPr="007405EF">
        <w:rPr>
          <w:rFonts w:cs="Arial"/>
          <w:lang w:val="ru-RU"/>
        </w:rPr>
        <w:t>»</w:t>
      </w:r>
      <w:r w:rsidRPr="007405EF">
        <w:rPr>
          <w:rFonts w:cs="Arial"/>
          <w:lang w:val="ru-RU"/>
        </w:rPr>
        <w:t>.</w:t>
      </w:r>
      <w:r w:rsidR="00280A37" w:rsidRPr="007405EF">
        <w:rPr>
          <w:rFonts w:cs="Arial"/>
          <w:lang w:val="ru-RU"/>
        </w:rPr>
        <w:t xml:space="preserve"> При этом когда фон достигает конца, игрок должен передвигаться в правую часть экрана.</w:t>
      </w:r>
      <w:r w:rsidR="00E1393E" w:rsidRPr="007405EF">
        <w:rPr>
          <w:rFonts w:cs="Arial"/>
          <w:lang w:val="ru-RU"/>
        </w:rPr>
        <w:t xml:space="preserve"> При движении справа налево фон прокручивается в обратную сторону.</w:t>
      </w:r>
    </w:p>
    <w:p w14:paraId="6D3CCED4" w14:textId="598E56DB" w:rsidR="00537ED6" w:rsidRPr="007405EF" w:rsidRDefault="006677E0" w:rsidP="00280A37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По мере прохождения игры на игрока нападают </w:t>
      </w:r>
      <w:r w:rsidR="00CF3E3C" w:rsidRPr="007405EF">
        <w:rPr>
          <w:rFonts w:cs="Arial"/>
          <w:lang w:val="ru-RU"/>
        </w:rPr>
        <w:t>гиены</w:t>
      </w:r>
      <w:r w:rsidRPr="007405EF">
        <w:rPr>
          <w:rFonts w:cs="Arial"/>
          <w:lang w:val="ru-RU"/>
        </w:rPr>
        <w:t xml:space="preserve">, которые случайно генерируются </w:t>
      </w:r>
      <w:r w:rsidR="00FD4ECA" w:rsidRPr="007405EF">
        <w:rPr>
          <w:rFonts w:cs="Arial"/>
          <w:lang w:val="ru-RU"/>
        </w:rPr>
        <w:t xml:space="preserve">в видимой части игрового поля </w:t>
      </w:r>
      <w:r w:rsidRPr="007405EF">
        <w:rPr>
          <w:rFonts w:cs="Arial"/>
          <w:lang w:val="ru-RU"/>
        </w:rPr>
        <w:t>и дви</w:t>
      </w:r>
      <w:r w:rsidR="00CE45C4" w:rsidRPr="007405EF">
        <w:rPr>
          <w:rFonts w:cs="Arial"/>
          <w:lang w:val="ru-RU"/>
        </w:rPr>
        <w:t>гают</w:t>
      </w:r>
      <w:r w:rsidR="00CF3E3C" w:rsidRPr="007405EF">
        <w:rPr>
          <w:rFonts w:cs="Arial"/>
          <w:lang w:val="ru-RU"/>
        </w:rPr>
        <w:t>ся</w:t>
      </w:r>
      <w:r w:rsidRPr="007405EF">
        <w:rPr>
          <w:rFonts w:cs="Arial"/>
          <w:lang w:val="ru-RU"/>
        </w:rPr>
        <w:t xml:space="preserve"> </w:t>
      </w:r>
      <w:r w:rsidR="00CE45C4" w:rsidRPr="007405EF">
        <w:rPr>
          <w:rFonts w:cs="Arial"/>
          <w:lang w:val="ru-RU"/>
        </w:rPr>
        <w:t>влево-вправо</w:t>
      </w:r>
      <w:r w:rsidR="0082114E" w:rsidRPr="007405EF">
        <w:rPr>
          <w:rFonts w:cs="Arial"/>
          <w:lang w:val="ru-RU"/>
        </w:rPr>
        <w:t xml:space="preserve"> в пре</w:t>
      </w:r>
      <w:r w:rsidR="00CF3E3C" w:rsidRPr="007405EF">
        <w:rPr>
          <w:rFonts w:cs="Arial"/>
          <w:lang w:val="ru-RU"/>
        </w:rPr>
        <w:t xml:space="preserve">делах </w:t>
      </w:r>
      <w:r w:rsidR="00CE45C4" w:rsidRPr="007405EF">
        <w:rPr>
          <w:rFonts w:cs="Arial"/>
          <w:lang w:val="ru-RU"/>
        </w:rPr>
        <w:t>500 пикселей от точки появления</w:t>
      </w:r>
      <w:r w:rsidR="009A3D15" w:rsidRPr="007405EF">
        <w:rPr>
          <w:rFonts w:cs="Arial"/>
          <w:lang w:val="ru-RU"/>
        </w:rPr>
        <w:t>.</w:t>
      </w:r>
      <w:r w:rsidR="00280A37" w:rsidRPr="007405EF">
        <w:rPr>
          <w:rFonts w:cs="Arial"/>
          <w:lang w:val="ru-RU"/>
        </w:rPr>
        <w:t xml:space="preserve"> Игра заканчивается, как только игрок доходит до конца карты и достигает правого местоположения</w:t>
      </w:r>
      <w:r w:rsidR="00A47738" w:rsidRPr="007405EF">
        <w:rPr>
          <w:rFonts w:cs="Arial"/>
          <w:lang w:val="ru-RU"/>
        </w:rPr>
        <w:t xml:space="preserve"> или происходит смерть </w:t>
      </w:r>
      <w:r w:rsidR="00CE45C4" w:rsidRPr="007405EF">
        <w:rPr>
          <w:rFonts w:cs="Arial"/>
          <w:lang w:val="ru-RU"/>
        </w:rPr>
        <w:t>персонажа</w:t>
      </w:r>
      <w:r w:rsidR="00280A37" w:rsidRPr="007405EF">
        <w:rPr>
          <w:rFonts w:cs="Arial"/>
          <w:lang w:val="ru-RU"/>
        </w:rPr>
        <w:t>, а таймер останавливается.</w:t>
      </w:r>
    </w:p>
    <w:p w14:paraId="3E22C2AD" w14:textId="293994B5" w:rsidR="00521638" w:rsidRPr="007405EF" w:rsidRDefault="00521638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За кажд</w:t>
      </w:r>
      <w:r w:rsidR="00BC1C9F" w:rsidRPr="007405EF">
        <w:rPr>
          <w:rFonts w:cs="Arial"/>
          <w:lang w:val="ru-RU"/>
        </w:rPr>
        <w:t>ую</w:t>
      </w:r>
      <w:r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ru-RU"/>
        </w:rPr>
        <w:t xml:space="preserve">съеденную </w:t>
      </w:r>
      <w:r w:rsidR="001B32C1">
        <w:rPr>
          <w:rFonts w:cs="Arial"/>
          <w:lang w:val="ru-RU"/>
        </w:rPr>
        <w:t>банан</w:t>
      </w:r>
      <w:r w:rsidR="00CF3E3C" w:rsidRPr="007405EF">
        <w:rPr>
          <w:rFonts w:cs="Arial"/>
          <w:lang w:val="ru-RU"/>
        </w:rPr>
        <w:t>у</w:t>
      </w:r>
      <w:r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ru-RU"/>
        </w:rPr>
        <w:t xml:space="preserve">дается 5 </w:t>
      </w:r>
      <w:r w:rsidR="00CF3E3C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.</w:t>
      </w:r>
    </w:p>
    <w:p w14:paraId="2F465C31" w14:textId="377A0BDF" w:rsidR="00CF3E3C" w:rsidRPr="007405EF" w:rsidRDefault="00CF3E3C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За каждое соприкосновение с </w:t>
      </w:r>
      <w:r w:rsidR="001B32C1">
        <w:rPr>
          <w:rFonts w:cs="Arial"/>
          <w:lang w:val="ru-RU"/>
        </w:rPr>
        <w:t>змеей</w:t>
      </w:r>
      <w:r w:rsidRPr="007405EF">
        <w:rPr>
          <w:rFonts w:cs="Arial"/>
          <w:lang w:val="ru-RU"/>
        </w:rPr>
        <w:t xml:space="preserve"> отбирается 30 </w:t>
      </w:r>
      <w:r w:rsidRPr="007405EF">
        <w:rPr>
          <w:rFonts w:cs="Arial"/>
          <w:lang w:val="en-US"/>
        </w:rPr>
        <w:t>HP</w:t>
      </w:r>
      <w:r w:rsidR="00B31179" w:rsidRPr="007405EF">
        <w:rPr>
          <w:rFonts w:cs="Arial"/>
          <w:lang w:val="ru-RU"/>
        </w:rPr>
        <w:t>. Если контакт длится больше 1 секунды</w:t>
      </w:r>
      <w:r w:rsidR="00BC1C9F" w:rsidRPr="007405EF">
        <w:rPr>
          <w:rFonts w:cs="Arial"/>
          <w:lang w:val="ru-RU"/>
        </w:rPr>
        <w:t>,</w:t>
      </w:r>
      <w:r w:rsidR="00B31179" w:rsidRPr="007405EF">
        <w:rPr>
          <w:rFonts w:cs="Arial"/>
          <w:lang w:val="ru-RU"/>
        </w:rPr>
        <w:t xml:space="preserve"> то 30 </w:t>
      </w:r>
      <w:r w:rsidR="00B31179" w:rsidRPr="007405EF">
        <w:rPr>
          <w:rFonts w:cs="Arial"/>
          <w:lang w:val="en-US"/>
        </w:rPr>
        <w:t>HP</w:t>
      </w:r>
      <w:r w:rsidR="00B31179" w:rsidRPr="007405EF">
        <w:rPr>
          <w:rFonts w:cs="Arial"/>
          <w:lang w:val="ru-RU"/>
        </w:rPr>
        <w:t xml:space="preserve"> списывается за каждую полную секунду контакта</w:t>
      </w:r>
      <w:r w:rsidRPr="007405EF">
        <w:rPr>
          <w:rFonts w:cs="Arial"/>
          <w:lang w:val="ru-RU"/>
        </w:rPr>
        <w:t>.</w:t>
      </w:r>
    </w:p>
    <w:p w14:paraId="0CBD5D4C" w14:textId="1088D64E" w:rsidR="00FD5BCE" w:rsidRPr="007405EF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Если жизни игрока кончаются (0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), то</w:t>
      </w:r>
      <w:r w:rsidR="004A6496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>игра заканчивается.</w:t>
      </w:r>
    </w:p>
    <w:p w14:paraId="09CF64CC" w14:textId="24EC8768" w:rsidR="00CF3E3C" w:rsidRPr="007405EF" w:rsidRDefault="00FD5BCE" w:rsidP="00CF3E3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Жизни игрока (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 xml:space="preserve">) </w:t>
      </w:r>
      <w:r w:rsidR="00CF3E3C" w:rsidRPr="007405EF">
        <w:rPr>
          <w:rFonts w:cs="Arial"/>
          <w:lang w:val="ru-RU"/>
        </w:rPr>
        <w:t>расходуются</w:t>
      </w:r>
      <w:r w:rsidRPr="007405EF">
        <w:rPr>
          <w:rFonts w:cs="Arial"/>
          <w:lang w:val="ru-RU"/>
        </w:rPr>
        <w:t xml:space="preserve"> со скоростью </w:t>
      </w:r>
      <w:r w:rsidR="00CF3E3C" w:rsidRPr="007405EF">
        <w:rPr>
          <w:rFonts w:cs="Arial"/>
          <w:lang w:val="ru-RU"/>
        </w:rPr>
        <w:t>1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/с</w:t>
      </w:r>
      <w:r w:rsidR="00FE669B" w:rsidRPr="007405EF">
        <w:rPr>
          <w:rFonts w:cs="Arial"/>
          <w:lang w:val="ru-RU"/>
        </w:rPr>
        <w:t xml:space="preserve"> на протяжении всей игры</w:t>
      </w:r>
      <w:r w:rsidRPr="007405EF">
        <w:rPr>
          <w:rFonts w:cs="Arial"/>
          <w:lang w:val="ru-RU"/>
        </w:rPr>
        <w:t>.</w:t>
      </w:r>
    </w:p>
    <w:p w14:paraId="6A3E829B" w14:textId="3648E49C" w:rsidR="00CF3E3C" w:rsidRPr="007405EF" w:rsidRDefault="001B32C1" w:rsidP="00CF3E3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>
        <w:rPr>
          <w:rFonts w:cs="Arial"/>
          <w:lang w:val="ru-RU"/>
        </w:rPr>
        <w:t>Банан</w:t>
      </w:r>
      <w:r w:rsidR="00CF3E3C" w:rsidRPr="007405EF">
        <w:rPr>
          <w:rFonts w:cs="Arial"/>
          <w:lang w:val="ru-RU"/>
        </w:rPr>
        <w:t xml:space="preserve">ы на карте должны генерироваться случайный образом, одновременно на экране должно быть не более 2 </w:t>
      </w:r>
      <w:r>
        <w:rPr>
          <w:rFonts w:cs="Arial"/>
          <w:lang w:val="ru-RU"/>
        </w:rPr>
        <w:t>банан</w:t>
      </w:r>
      <w:r w:rsidR="00CF3E3C" w:rsidRPr="007405EF">
        <w:rPr>
          <w:rFonts w:cs="Arial"/>
          <w:lang w:val="ru-RU"/>
        </w:rPr>
        <w:t xml:space="preserve">. </w:t>
      </w:r>
      <w:r>
        <w:rPr>
          <w:rFonts w:cs="Arial"/>
          <w:lang w:val="ru-RU"/>
        </w:rPr>
        <w:t>Банан</w:t>
      </w:r>
      <w:r w:rsidR="00CF3E3C" w:rsidRPr="007405EF">
        <w:rPr>
          <w:rFonts w:cs="Arial"/>
          <w:lang w:val="ru-RU"/>
        </w:rPr>
        <w:t>ы располагаются на возвышенност</w:t>
      </w:r>
      <w:r w:rsidR="00B7172F" w:rsidRPr="007405EF">
        <w:rPr>
          <w:rFonts w:cs="Arial"/>
          <w:lang w:val="ru-RU"/>
        </w:rPr>
        <w:t>ях.</w:t>
      </w:r>
      <w:r w:rsidR="00CF3E3C" w:rsidRPr="007405EF">
        <w:rPr>
          <w:rFonts w:cs="Arial"/>
          <w:lang w:val="ru-RU"/>
        </w:rPr>
        <w:t xml:space="preserve"> </w:t>
      </w:r>
      <w:r w:rsidR="00B7172F" w:rsidRPr="007405EF">
        <w:rPr>
          <w:rFonts w:cs="Arial"/>
          <w:lang w:val="ru-RU"/>
        </w:rPr>
        <w:t>Ч</w:t>
      </w:r>
      <w:r w:rsidR="00CF3E3C" w:rsidRPr="007405EF">
        <w:rPr>
          <w:rFonts w:cs="Arial"/>
          <w:lang w:val="ru-RU"/>
        </w:rPr>
        <w:t>тобы на н</w:t>
      </w:r>
      <w:r w:rsidR="00B7172F" w:rsidRPr="007405EF">
        <w:rPr>
          <w:rFonts w:cs="Arial"/>
          <w:lang w:val="ru-RU"/>
        </w:rPr>
        <w:t>их</w:t>
      </w:r>
      <w:r w:rsidR="00CF3E3C" w:rsidRPr="007405EF">
        <w:rPr>
          <w:rFonts w:cs="Arial"/>
          <w:lang w:val="ru-RU"/>
        </w:rPr>
        <w:t xml:space="preserve"> забраться необходимо подпрыгнуть.</w:t>
      </w:r>
    </w:p>
    <w:p w14:paraId="1FB13AFE" w14:textId="6291737A" w:rsidR="00CF3E3C" w:rsidRPr="007405EF" w:rsidRDefault="00CF3E3C" w:rsidP="00CF3E3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Для того чтобы достать </w:t>
      </w:r>
      <w:r w:rsidR="001B32C1">
        <w:rPr>
          <w:rFonts w:cs="Arial"/>
          <w:lang w:val="ru-RU"/>
        </w:rPr>
        <w:t>банан</w:t>
      </w:r>
      <w:r w:rsidRPr="007405EF">
        <w:rPr>
          <w:rFonts w:cs="Arial"/>
          <w:lang w:val="ru-RU"/>
        </w:rPr>
        <w:t xml:space="preserve">у </w:t>
      </w:r>
      <w:r w:rsidR="00B7172F" w:rsidRPr="007405EF">
        <w:rPr>
          <w:rFonts w:cs="Arial"/>
          <w:lang w:val="ru-RU"/>
        </w:rPr>
        <w:t>персонажу</w:t>
      </w:r>
      <w:r w:rsidRPr="007405EF">
        <w:rPr>
          <w:rFonts w:cs="Arial"/>
          <w:lang w:val="ru-RU"/>
        </w:rPr>
        <w:t xml:space="preserve"> необходимо </w:t>
      </w:r>
      <w:r w:rsidR="0082114E" w:rsidRPr="007405EF">
        <w:rPr>
          <w:rFonts w:cs="Arial"/>
          <w:lang w:val="ru-RU"/>
        </w:rPr>
        <w:t>запрыгнуть на возвышенность</w:t>
      </w:r>
      <w:r w:rsidR="00B7172F" w:rsidRPr="007405EF">
        <w:rPr>
          <w:rFonts w:cs="Arial"/>
          <w:lang w:val="ru-RU"/>
        </w:rPr>
        <w:t>,</w:t>
      </w:r>
      <w:r w:rsidR="0082114E" w:rsidRPr="007405EF">
        <w:rPr>
          <w:rFonts w:cs="Arial"/>
          <w:lang w:val="ru-RU"/>
        </w:rPr>
        <w:t xml:space="preserve"> подпрыгнув</w:t>
      </w:r>
      <w:r w:rsidRPr="007405E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Он может находит</w:t>
      </w:r>
      <w:r w:rsidR="00393845" w:rsidRPr="007405EF">
        <w:rPr>
          <w:rFonts w:cs="Arial"/>
          <w:lang w:val="ru-RU"/>
        </w:rPr>
        <w:t>ь</w:t>
      </w:r>
      <w:r w:rsidR="0082114E" w:rsidRPr="007405EF">
        <w:rPr>
          <w:rFonts w:cs="Arial"/>
          <w:lang w:val="ru-RU"/>
        </w:rPr>
        <w:t>ся на возвышенности неограниченное врем</w:t>
      </w:r>
      <w:r w:rsidR="00B7172F" w:rsidRPr="007405EF">
        <w:rPr>
          <w:rFonts w:cs="Arial"/>
          <w:lang w:val="ru-RU"/>
        </w:rPr>
        <w:t>я</w:t>
      </w:r>
      <w:r w:rsidR="0082114E" w:rsidRPr="007405EF">
        <w:rPr>
          <w:rFonts w:cs="Arial"/>
          <w:lang w:val="ru-RU"/>
        </w:rPr>
        <w:t xml:space="preserve">. </w:t>
      </w:r>
    </w:p>
    <w:p w14:paraId="45F5061C" w14:textId="508EF43E" w:rsidR="00A44CBD" w:rsidRPr="007405EF" w:rsidRDefault="00CF3E3C" w:rsidP="00CF3E3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Для того чтобы увернуться от гиены </w:t>
      </w:r>
      <w:r w:rsidR="00B7172F" w:rsidRPr="007405EF">
        <w:rPr>
          <w:rFonts w:cs="Arial"/>
          <w:lang w:val="ru-RU"/>
        </w:rPr>
        <w:t>персонажу</w:t>
      </w:r>
      <w:r w:rsidRPr="007405EF">
        <w:rPr>
          <w:rFonts w:cs="Arial"/>
          <w:lang w:val="ru-RU"/>
        </w:rPr>
        <w:t xml:space="preserve"> необходимо </w:t>
      </w:r>
      <w:r w:rsidR="00393845" w:rsidRPr="007405EF">
        <w:rPr>
          <w:rFonts w:cs="Arial"/>
          <w:lang w:val="ru-RU"/>
        </w:rPr>
        <w:t xml:space="preserve">перепрыгнуть её, </w:t>
      </w:r>
      <w:r w:rsidRPr="007405EF">
        <w:rPr>
          <w:rFonts w:cs="Arial"/>
          <w:lang w:val="ru-RU"/>
        </w:rPr>
        <w:t>спрятаться под землю</w:t>
      </w:r>
      <w:r w:rsidR="0082114E" w:rsidRPr="007405EF">
        <w:rPr>
          <w:rFonts w:cs="Arial"/>
          <w:lang w:val="ru-RU"/>
        </w:rPr>
        <w:t xml:space="preserve"> или запрыгнуть на возвышенность</w:t>
      </w:r>
      <w:r w:rsidRPr="007405EF">
        <w:rPr>
          <w:rFonts w:cs="Arial"/>
          <w:lang w:val="ru-RU"/>
        </w:rPr>
        <w:t>.</w:t>
      </w:r>
    </w:p>
    <w:p w14:paraId="53D3C62A" w14:textId="6AEE2FE8" w:rsidR="0082114E" w:rsidRPr="007405EF" w:rsidRDefault="0082114E" w:rsidP="00CF3E3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При уходе под землю </w:t>
      </w:r>
      <w:r w:rsidR="00B7172F" w:rsidRPr="007405EF">
        <w:rPr>
          <w:rFonts w:cs="Arial"/>
          <w:lang w:val="ru-RU"/>
        </w:rPr>
        <w:t>персонаж</w:t>
      </w:r>
      <w:r w:rsidRPr="007405EF">
        <w:rPr>
          <w:rFonts w:cs="Arial"/>
          <w:lang w:val="ru-RU"/>
        </w:rPr>
        <w:t xml:space="preserve"> не</w:t>
      </w:r>
      <w:r w:rsidR="00B7172F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 xml:space="preserve">виден на экране, и не может передвигаться влево-вправо. Для того чтобы </w:t>
      </w:r>
      <w:r w:rsidR="00FA5AAF" w:rsidRPr="007405EF">
        <w:rPr>
          <w:rFonts w:cs="Arial"/>
          <w:lang w:val="ru-RU"/>
        </w:rPr>
        <w:t>персонаж появился</w:t>
      </w:r>
      <w:r w:rsidRPr="007405EF">
        <w:rPr>
          <w:rFonts w:cs="Arial"/>
          <w:lang w:val="ru-RU"/>
        </w:rPr>
        <w:t xml:space="preserve"> из</w:t>
      </w:r>
      <w:r w:rsidR="00B7172F" w:rsidRPr="007405EF">
        <w:rPr>
          <w:rFonts w:cs="Arial"/>
          <w:lang w:val="ru-RU"/>
        </w:rPr>
        <w:t>-под</w:t>
      </w:r>
      <w:r w:rsidRPr="007405EF">
        <w:rPr>
          <w:rFonts w:cs="Arial"/>
          <w:lang w:val="ru-RU"/>
        </w:rPr>
        <w:t xml:space="preserve"> земли необходимо нажать клавишу вверх.</w:t>
      </w:r>
    </w:p>
    <w:p w14:paraId="5E12C1A2" w14:textId="6D94E68E" w:rsidR="00F57EF2" w:rsidRPr="007405EF" w:rsidRDefault="005A5FE0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также вся анимация, таймер тоже замирает</w:t>
      </w:r>
      <w:r w:rsidR="00CF3E3C" w:rsidRPr="007405EF">
        <w:rPr>
          <w:rFonts w:cs="Arial"/>
          <w:lang w:val="ru-RU"/>
        </w:rPr>
        <w:t>, прекращается трата HP</w:t>
      </w:r>
      <w:r w:rsidRPr="007405EF">
        <w:rPr>
          <w:rFonts w:cs="Arial"/>
          <w:lang w:val="ru-RU"/>
        </w:rPr>
        <w:t xml:space="preserve">, игрок и </w:t>
      </w:r>
      <w:r w:rsidR="001B32C1">
        <w:rPr>
          <w:rFonts w:cs="Arial"/>
          <w:lang w:val="ru-RU"/>
        </w:rPr>
        <w:t>змеи</w:t>
      </w:r>
      <w:r w:rsidRPr="007405EF">
        <w:rPr>
          <w:rFonts w:cs="Arial"/>
          <w:lang w:val="ru-RU"/>
        </w:rPr>
        <w:t xml:space="preserve"> не двигаются. </w:t>
      </w:r>
    </w:p>
    <w:p w14:paraId="610C2906" w14:textId="3612F9DB" w:rsidR="00732460" w:rsidRPr="007405EF" w:rsidRDefault="007A31F7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Когда игрок идет обратно, он поворачивается в обратную сторону.</w:t>
      </w:r>
    </w:p>
    <w:p w14:paraId="11ED15E6" w14:textId="3008ED77" w:rsidR="009A3D15" w:rsidRPr="007405EF" w:rsidRDefault="009A3D15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Ваша игра должна работать без отображения </w:t>
      </w:r>
      <w:proofErr w:type="spellStart"/>
      <w:r w:rsidRPr="007405EF">
        <w:rPr>
          <w:rFonts w:cs="Arial"/>
          <w:lang w:val="ru-RU"/>
        </w:rPr>
        <w:t>JavaScript</w:t>
      </w:r>
      <w:proofErr w:type="spellEnd"/>
      <w:r w:rsidRPr="007405EF">
        <w:rPr>
          <w:rFonts w:cs="Arial"/>
          <w:lang w:val="ru-RU"/>
        </w:rPr>
        <w:t xml:space="preserve"> ошибок или сообщений в консоли браузера.</w:t>
      </w:r>
      <w:r w:rsidR="00766F58" w:rsidRPr="007405EF">
        <w:rPr>
          <w:rFonts w:cs="Arial"/>
          <w:lang w:val="ru-RU"/>
        </w:rPr>
        <w:t xml:space="preserve"> </w:t>
      </w:r>
    </w:p>
    <w:p w14:paraId="4F6DD3E6" w14:textId="77777777" w:rsidR="009A3D15" w:rsidRPr="007405EF" w:rsidRDefault="009A3D15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Ваш HTML/CSS и </w:t>
      </w:r>
      <w:proofErr w:type="spellStart"/>
      <w:r w:rsidRPr="007405EF">
        <w:rPr>
          <w:rFonts w:cs="Arial"/>
          <w:lang w:val="ru-RU"/>
        </w:rPr>
        <w:t>JavaScript</w:t>
      </w:r>
      <w:proofErr w:type="spellEnd"/>
      <w:r w:rsidRPr="007405EF">
        <w:rPr>
          <w:rFonts w:cs="Arial"/>
          <w:lang w:val="ru-RU"/>
        </w:rPr>
        <w:t xml:space="preserve">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14:paraId="6C025E66" w14:textId="2A431C24" w:rsidR="00166439" w:rsidRPr="007405EF" w:rsidRDefault="00193529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После завершения игры результаты должны быть сохранены на сервере и показана таблица с рейтингом</w:t>
      </w:r>
      <w:r w:rsidR="00B31179" w:rsidRPr="007405EF">
        <w:rPr>
          <w:rFonts w:cs="Arial"/>
          <w:lang w:val="ru-RU"/>
        </w:rPr>
        <w:t>. Баллы для рейтинга рассчитываются по формуле: 1000 – затраченное время</w:t>
      </w:r>
      <w:r w:rsidR="003B2D7D" w:rsidRPr="007405EF">
        <w:rPr>
          <w:rFonts w:cs="Arial"/>
          <w:lang w:val="ru-RU"/>
        </w:rPr>
        <w:t xml:space="preserve"> в секундах</w:t>
      </w:r>
      <w:r w:rsidR="00B31179" w:rsidRPr="007405EF">
        <w:rPr>
          <w:rFonts w:cs="Arial"/>
          <w:lang w:val="ru-RU"/>
        </w:rPr>
        <w:t xml:space="preserve"> + количество съеденных </w:t>
      </w:r>
      <w:r w:rsidR="001B32C1">
        <w:rPr>
          <w:rFonts w:cs="Arial"/>
          <w:lang w:val="ru-RU"/>
        </w:rPr>
        <w:t>банан</w:t>
      </w:r>
      <w:r w:rsidR="00B31179" w:rsidRPr="007405EF">
        <w:rPr>
          <w:rFonts w:cs="Arial"/>
          <w:lang w:val="ru-RU"/>
        </w:rPr>
        <w:t>*10</w:t>
      </w:r>
    </w:p>
    <w:p w14:paraId="7EC151C6" w14:textId="66E78363" w:rsidR="00543755" w:rsidRPr="007405EF" w:rsidRDefault="0063063D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После завершения игры</w:t>
      </w:r>
      <w:r w:rsidR="000466D3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>открывается экран результатов, в котором формируется</w:t>
      </w:r>
      <w:r w:rsidR="000F77D8" w:rsidRPr="007405EF">
        <w:rPr>
          <w:rFonts w:cs="Arial"/>
          <w:lang w:val="ru-RU"/>
        </w:rPr>
        <w:t xml:space="preserve"> таблица с лучшими 10 игроками</w:t>
      </w:r>
      <w:r w:rsidR="00072B5F" w:rsidRPr="007405EF">
        <w:rPr>
          <w:rFonts w:cs="Arial"/>
          <w:lang w:val="ru-RU"/>
        </w:rPr>
        <w:t>, если игрок не вошел в таблицу, то выводятся 9 лучших игроков, а в последней строке указывается место и результат игрока только что завершившего игру.</w:t>
      </w:r>
    </w:p>
    <w:p w14:paraId="7FF3B0AB" w14:textId="3583B784" w:rsidR="001A6789" w:rsidRPr="007405EF" w:rsidRDefault="001A6789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lastRenderedPageBreak/>
        <w:t xml:space="preserve">На </w:t>
      </w:r>
      <w:r w:rsidR="0027018C" w:rsidRPr="007405EF">
        <w:rPr>
          <w:rFonts w:cs="Arial"/>
          <w:lang w:val="ru-RU"/>
        </w:rPr>
        <w:t>экране результатов должна быть кнопка «Играть сначала», которая позволяет начать игру с начала</w:t>
      </w:r>
      <w:r w:rsidR="005A5FE0" w:rsidRPr="007405EF">
        <w:rPr>
          <w:rFonts w:cs="Arial"/>
          <w:lang w:val="ru-RU"/>
        </w:rPr>
        <w:t>, первый экран</w:t>
      </w:r>
      <w:r w:rsidR="00CE45C4" w:rsidRPr="007405EF">
        <w:rPr>
          <w:rFonts w:cs="Arial"/>
          <w:lang w:val="ru-RU"/>
        </w:rPr>
        <w:t xml:space="preserve"> и ролик</w:t>
      </w:r>
      <w:r w:rsidR="005A5FE0" w:rsidRPr="007405EF">
        <w:rPr>
          <w:rFonts w:cs="Arial"/>
          <w:lang w:val="ru-RU"/>
        </w:rPr>
        <w:t xml:space="preserve"> не отобража</w:t>
      </w:r>
      <w:r w:rsidR="00CE45C4" w:rsidRPr="007405EF">
        <w:rPr>
          <w:rFonts w:cs="Arial"/>
          <w:lang w:val="ru-RU"/>
        </w:rPr>
        <w:t>ю</w:t>
      </w:r>
      <w:r w:rsidR="005A5FE0" w:rsidRPr="007405EF">
        <w:rPr>
          <w:rFonts w:cs="Arial"/>
          <w:lang w:val="ru-RU"/>
        </w:rPr>
        <w:t>тся</w:t>
      </w:r>
      <w:r w:rsidR="0027018C" w:rsidRPr="007405EF">
        <w:rPr>
          <w:rFonts w:cs="Arial"/>
          <w:lang w:val="ru-RU"/>
        </w:rPr>
        <w:t>.</w:t>
      </w:r>
    </w:p>
    <w:p w14:paraId="157970AE" w14:textId="546C974F" w:rsidR="0083289F" w:rsidRPr="0083289F" w:rsidRDefault="0083289F" w:rsidP="00D27007">
      <w:pPr>
        <w:spacing w:after="24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Проявите все свои навыки для создания качественной игры, с анимацией и интерактивностью.</w:t>
      </w:r>
      <w:r w:rsidR="00B31179">
        <w:rPr>
          <w:rFonts w:cs="Arial"/>
          <w:lang w:val="ru-RU"/>
        </w:rPr>
        <w:t xml:space="preserve"> Также важен дизайн игры и соответствие целевой группе: дети дошкольного возраста</w:t>
      </w:r>
      <w:r w:rsidR="001B32C1">
        <w:rPr>
          <w:rFonts w:cs="Arial"/>
          <w:lang w:val="ru-RU"/>
        </w:rPr>
        <w:t xml:space="preserve"> и школьники младших классов</w:t>
      </w:r>
      <w:r w:rsidR="00B31179">
        <w:rPr>
          <w:rFonts w:cs="Arial"/>
          <w:lang w:val="ru-RU"/>
        </w:rPr>
        <w:t>.</w:t>
      </w:r>
    </w:p>
    <w:p w14:paraId="1C417B5D" w14:textId="77777777" w:rsidR="00612B6D" w:rsidRDefault="00612B6D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1058A576" w14:textId="77777777" w:rsidR="00B31179" w:rsidRDefault="00B31179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</w:p>
    <w:p w14:paraId="5BB4BAC6" w14:textId="2784E812" w:rsidR="00B31179" w:rsidRDefault="00B31179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Время на выполнение задания вы можете использовать по своему усмотрению</w:t>
      </w:r>
    </w:p>
    <w:p w14:paraId="30C7BCC7" w14:textId="189316C3" w:rsidR="0082114E" w:rsidRDefault="0082114E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При необходимости вы можете нарисовать дополнительные медиа данные или отредактировать имеющиеся.</w:t>
      </w:r>
    </w:p>
    <w:p w14:paraId="5D60E416" w14:textId="7144A87A" w:rsidR="00404AA8" w:rsidRPr="00854AE7" w:rsidRDefault="00AB0522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Игра должна быть доступна</w:t>
      </w:r>
      <w:r w:rsidR="00404AA8" w:rsidRPr="00FB37BE">
        <w:rPr>
          <w:lang w:val="ru-RU"/>
        </w:rPr>
        <w:t xml:space="preserve"> по адресу</w:t>
      </w:r>
      <w:r w:rsidR="00404AA8" w:rsidRPr="00C640BF">
        <w:rPr>
          <w:lang w:val="ru-RU"/>
        </w:rPr>
        <w:t xml:space="preserve">: </w:t>
      </w:r>
      <w:r w:rsidR="00404AA8" w:rsidRPr="00C640BF">
        <w:t>http</w:t>
      </w:r>
      <w:r w:rsidR="00404AA8" w:rsidRPr="00C640BF">
        <w:rPr>
          <w:lang w:val="ru-RU"/>
        </w:rPr>
        <w:t>://</w:t>
      </w:r>
      <w:proofErr w:type="spellStart"/>
      <w:r w:rsidR="00404AA8" w:rsidRPr="00C640BF">
        <w:rPr>
          <w:lang w:val="en-US"/>
        </w:rPr>
        <w:t>xxxxxx</w:t>
      </w:r>
      <w:proofErr w:type="spellEnd"/>
      <w:r w:rsidR="00404AA8" w:rsidRPr="00C640BF">
        <w:rPr>
          <w:lang w:val="ru-RU"/>
        </w:rPr>
        <w:t>-</w:t>
      </w:r>
      <w:r w:rsidR="00404AA8" w:rsidRPr="00C640BF">
        <w:rPr>
          <w:lang w:val="en-US"/>
        </w:rPr>
        <w:t>m</w:t>
      </w:r>
      <w:r w:rsidR="00B31179">
        <w:rPr>
          <w:lang w:val="ru-RU"/>
        </w:rPr>
        <w:t>1</w:t>
      </w:r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wsr</w:t>
      </w:r>
      <w:proofErr w:type="spellEnd"/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ru</w:t>
      </w:r>
      <w:proofErr w:type="spellEnd"/>
    </w:p>
    <w:p w14:paraId="7CBF215C" w14:textId="520A7CF3" w:rsidR="00C47C3D" w:rsidRPr="008E5DFA" w:rsidRDefault="000135E2" w:rsidP="008E5DFA">
      <w:pPr>
        <w:pStyle w:val="21"/>
        <w:numPr>
          <w:ilvl w:val="0"/>
          <w:numId w:val="0"/>
        </w:numPr>
        <w:spacing w:before="240" w:line="360" w:lineRule="auto"/>
        <w:jc w:val="both"/>
        <w:rPr>
          <w:lang w:val="ru-RU"/>
        </w:rPr>
      </w:pPr>
      <w:r w:rsidRPr="000135E2">
        <w:rPr>
          <w:lang w:val="ru-RU"/>
        </w:rPr>
        <w:t xml:space="preserve">Оценка будет производиться </w:t>
      </w:r>
      <w:r w:rsidR="001C57A8">
        <w:rPr>
          <w:lang w:val="ru-RU"/>
        </w:rPr>
        <w:t xml:space="preserve">при помощи </w:t>
      </w:r>
      <w:r w:rsidR="00F81431">
        <w:rPr>
          <w:lang w:val="ru-RU"/>
        </w:rPr>
        <w:t xml:space="preserve">браузера </w:t>
      </w:r>
      <w:r w:rsidR="00F81431">
        <w:rPr>
          <w:lang w:val="en-US"/>
        </w:rPr>
        <w:t>Google</w:t>
      </w:r>
      <w:r w:rsidR="00F81431" w:rsidRPr="00F81431">
        <w:rPr>
          <w:lang w:val="ru-RU"/>
        </w:rPr>
        <w:t xml:space="preserve"> </w:t>
      </w:r>
      <w:r w:rsidR="00F81431">
        <w:rPr>
          <w:lang w:val="en-US"/>
        </w:rPr>
        <w:t>Chrome</w:t>
      </w:r>
      <w:r w:rsidRPr="000135E2">
        <w:rPr>
          <w:lang w:val="ru-RU"/>
        </w:rPr>
        <w:t>.</w:t>
      </w:r>
    </w:p>
    <w:p w14:paraId="61C7D949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7DD861E8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6501590D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45248555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22CA919" w14:textId="3393B8C7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44B6900D" w:rsidR="00612B6D" w:rsidRPr="00467108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0.</w:t>
            </w:r>
            <w:r w:rsidR="00A4228B">
              <w:rPr>
                <w:szCs w:val="20"/>
              </w:rPr>
              <w:t>3</w:t>
            </w:r>
            <w:r>
              <w:rPr>
                <w:szCs w:val="20"/>
              </w:rPr>
              <w:t>5</w:t>
            </w:r>
          </w:p>
        </w:tc>
        <w:tc>
          <w:tcPr>
            <w:tcW w:w="1985" w:type="dxa"/>
          </w:tcPr>
          <w:p w14:paraId="1629D500" w14:textId="3563D0DD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A869DF">
              <w:rPr>
                <w:szCs w:val="20"/>
              </w:rPr>
              <w:t>.</w:t>
            </w:r>
            <w:r w:rsidR="008A2BCA">
              <w:rPr>
                <w:szCs w:val="20"/>
              </w:rPr>
              <w:t>6</w:t>
            </w:r>
            <w:r>
              <w:rPr>
                <w:szCs w:val="20"/>
              </w:rPr>
              <w:t>5</w:t>
            </w:r>
          </w:p>
        </w:tc>
        <w:tc>
          <w:tcPr>
            <w:tcW w:w="1885" w:type="dxa"/>
          </w:tcPr>
          <w:p w14:paraId="5DDD27A8" w14:textId="549A02A9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A869DF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1AA8381C" w:rsidR="00612B6D" w:rsidRPr="00BD3427" w:rsidRDefault="00A4228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612B6D" w:rsidRPr="00BD3427">
              <w:rPr>
                <w:szCs w:val="20"/>
              </w:rPr>
              <w:t>.</w:t>
            </w:r>
            <w:r w:rsidR="008A2BCA">
              <w:rPr>
                <w:szCs w:val="20"/>
                <w:lang w:val="en-US"/>
              </w:rPr>
              <w:t>0</w:t>
            </w:r>
            <w:r w:rsidR="00612B6D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694069FF" w14:textId="4580CBA7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0</w:t>
            </w:r>
            <w:r w:rsidR="00612B6D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</w:t>
            </w:r>
            <w:r w:rsidR="00612B6D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672F4FB3" w14:textId="4407D347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612B6D" w:rsidRPr="00BD3427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6DF28EAA" w:rsidR="00612B6D" w:rsidRPr="00BD3427" w:rsidRDefault="00A4228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9</w:t>
            </w:r>
            <w:r w:rsidR="00612B6D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75</w:t>
            </w:r>
          </w:p>
        </w:tc>
        <w:tc>
          <w:tcPr>
            <w:tcW w:w="1985" w:type="dxa"/>
          </w:tcPr>
          <w:p w14:paraId="5E118834" w14:textId="47602316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612B6D">
              <w:rPr>
                <w:szCs w:val="20"/>
                <w:lang w:val="ru-RU"/>
              </w:rPr>
              <w:t>.</w:t>
            </w:r>
            <w:r w:rsidR="00A4228B">
              <w:rPr>
                <w:szCs w:val="20"/>
                <w:lang w:val="en-US"/>
              </w:rPr>
              <w:t>25</w:t>
            </w:r>
          </w:p>
        </w:tc>
        <w:tc>
          <w:tcPr>
            <w:tcW w:w="1885" w:type="dxa"/>
          </w:tcPr>
          <w:p w14:paraId="61A31738" w14:textId="6D0B98C1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A4228B">
              <w:rPr>
                <w:szCs w:val="20"/>
              </w:rPr>
              <w:t>1</w:t>
            </w:r>
            <w:r w:rsidR="00612B6D" w:rsidRPr="00BD3427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3C738DCB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8</w:t>
            </w:r>
            <w:r w:rsidR="00612B6D"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38AEA907" w14:textId="02BEB732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7</w:t>
            </w:r>
            <w:r w:rsidR="00612B6D"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F974C22" w14:textId="4C675C75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13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="00612B6D" w:rsidRPr="00BD3427">
              <w:rPr>
                <w:szCs w:val="20"/>
              </w:rPr>
              <w:t>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77777777" w:rsidR="00612B6D" w:rsidRPr="005303F9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2A6353CD" w14:textId="011F2E37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3F929D5D" w14:textId="45A27E1B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1E14985D" w:rsidR="00612B6D" w:rsidRPr="00A4228B" w:rsidRDefault="00A4228B" w:rsidP="00BD53F0">
            <w:pPr>
              <w:spacing w:line="23" w:lineRule="atLeast"/>
              <w:jc w:val="righ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5303F9" w:rsidRPr="00A869DF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00</w:t>
            </w:r>
          </w:p>
        </w:tc>
        <w:tc>
          <w:tcPr>
            <w:tcW w:w="1885" w:type="dxa"/>
          </w:tcPr>
          <w:p w14:paraId="490C2772" w14:textId="68D1054D" w:rsidR="00612B6D" w:rsidRPr="00A4228B" w:rsidRDefault="00A4228B" w:rsidP="00BD53F0">
            <w:pPr>
              <w:spacing w:line="23" w:lineRule="atLeast"/>
              <w:jc w:val="righ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5303F9" w:rsidRPr="00A869DF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01A075D0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315C1B54" w:rsidR="00612B6D" w:rsidRPr="008A2BCA" w:rsidRDefault="008A2BCA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</w:t>
            </w:r>
            <w:r w:rsidR="00A4228B">
              <w:rPr>
                <w:b/>
                <w:szCs w:val="20"/>
                <w:lang w:val="en-US"/>
              </w:rPr>
              <w:t>4</w:t>
            </w:r>
            <w:r w:rsidR="00A869DF">
              <w:rPr>
                <w:b/>
                <w:szCs w:val="20"/>
                <w:lang w:val="ru-RU"/>
              </w:rPr>
              <w:t>.</w:t>
            </w:r>
            <w:r w:rsidR="00A4228B">
              <w:rPr>
                <w:b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14:paraId="458B6862" w14:textId="6F39F9B4" w:rsidR="00612B6D" w:rsidRPr="008A2BCA" w:rsidRDefault="008A2BCA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2</w:t>
            </w:r>
            <w:r w:rsidR="00A4228B">
              <w:rPr>
                <w:b/>
                <w:szCs w:val="20"/>
                <w:lang w:val="en-US"/>
              </w:rPr>
              <w:t>0</w:t>
            </w:r>
            <w:r w:rsidR="00A869DF">
              <w:rPr>
                <w:b/>
                <w:szCs w:val="20"/>
                <w:lang w:val="ru-RU"/>
              </w:rPr>
              <w:t>.</w:t>
            </w:r>
            <w:r w:rsidR="00A4228B">
              <w:rPr>
                <w:b/>
                <w:szCs w:val="20"/>
                <w:lang w:val="en-US"/>
              </w:rPr>
              <w:t>8</w:t>
            </w:r>
            <w:r>
              <w:rPr>
                <w:b/>
                <w:szCs w:val="20"/>
                <w:lang w:val="en-US"/>
              </w:rPr>
              <w:t>5</w:t>
            </w:r>
          </w:p>
        </w:tc>
        <w:tc>
          <w:tcPr>
            <w:tcW w:w="1885" w:type="dxa"/>
          </w:tcPr>
          <w:p w14:paraId="10304C6C" w14:textId="3FC95029" w:rsidR="00612B6D" w:rsidRPr="00BD3427" w:rsidRDefault="00A4228B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37</w:t>
            </w:r>
            <w:r w:rsidR="00A869DF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5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074FB" w14:textId="77777777" w:rsidR="00206F12" w:rsidRDefault="00206F12" w:rsidP="00313492">
      <w:r>
        <w:separator/>
      </w:r>
    </w:p>
    <w:p w14:paraId="170480CD" w14:textId="77777777" w:rsidR="00206F12" w:rsidRDefault="00206F12" w:rsidP="00313492"/>
    <w:p w14:paraId="22CDF41E" w14:textId="77777777" w:rsidR="00206F12" w:rsidRDefault="00206F12"/>
  </w:endnote>
  <w:endnote w:type="continuationSeparator" w:id="0">
    <w:p w14:paraId="6DFD4BBF" w14:textId="77777777" w:rsidR="00206F12" w:rsidRDefault="00206F12" w:rsidP="00313492">
      <w:r>
        <w:continuationSeparator/>
      </w:r>
    </w:p>
    <w:p w14:paraId="294FD573" w14:textId="77777777" w:rsidR="00206F12" w:rsidRDefault="00206F12" w:rsidP="00313492"/>
    <w:p w14:paraId="76BC6861" w14:textId="77777777" w:rsidR="00206F12" w:rsidRDefault="00206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utiger LT Com 45 Light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67E0B034" w:rsidR="00477340" w:rsidRPr="00893901" w:rsidRDefault="00477340" w:rsidP="0081400C">
          <w:pPr>
            <w:pStyle w:val="aa"/>
          </w:pPr>
          <w:r>
            <w:t>WS</w:t>
          </w:r>
          <w:r w:rsidR="0027018C">
            <w:rPr>
              <w:lang w:val="en-US"/>
            </w:rPr>
            <w:t>R_NC</w:t>
          </w:r>
          <w:r w:rsidR="0082114E">
            <w:t>2019</w:t>
          </w:r>
          <w:r>
            <w:t>_TP17_</w:t>
          </w:r>
          <w:r w:rsidR="0081400C">
            <w:t>CLIENT</w:t>
          </w:r>
          <w:r>
            <w:t>_SIDE</w:t>
          </w:r>
          <w:r w:rsidR="0082114E">
            <w:t>_1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477513F2" w:rsidR="00477340" w:rsidRPr="0082114E" w:rsidRDefault="009A3D15" w:rsidP="0082114E">
          <w:pPr>
            <w:pStyle w:val="aa"/>
            <w:jc w:val="center"/>
            <w:rPr>
              <w:lang w:val="ru-RU"/>
            </w:rPr>
          </w:pPr>
          <w:r>
            <w:t>Date: 1</w:t>
          </w:r>
          <w:r w:rsidR="0082114E">
            <w:rPr>
              <w:lang w:val="ru-RU"/>
            </w:rPr>
            <w:t>7</w:t>
          </w:r>
          <w:r w:rsidR="00477340">
            <w:t>.0</w:t>
          </w:r>
          <w:r w:rsidR="0082114E">
            <w:rPr>
              <w:lang w:val="ru-RU"/>
            </w:rPr>
            <w:t>5</w:t>
          </w:r>
          <w:r w:rsidR="00477340">
            <w:t>.1</w:t>
          </w:r>
          <w:r w:rsidR="0082114E">
            <w:rPr>
              <w:lang w:val="ru-RU"/>
            </w:rPr>
            <w:t>9</w:t>
          </w:r>
        </w:p>
      </w:tc>
      <w:tc>
        <w:tcPr>
          <w:tcW w:w="4074" w:type="dxa"/>
          <w:vAlign w:val="center"/>
          <w:hideMark/>
        </w:tcPr>
        <w:p w14:paraId="14094BD9" w14:textId="1CCE73F3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4603F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5C070C">
            <w:rPr>
              <w:noProof/>
            </w:rPr>
            <w:fldChar w:fldCharType="begin"/>
          </w:r>
          <w:r w:rsidR="005C070C">
            <w:rPr>
              <w:noProof/>
            </w:rPr>
            <w:instrText xml:space="preserve"> NUMPAGES   \* MERGEFORMAT </w:instrText>
          </w:r>
          <w:r w:rsidR="005C070C">
            <w:rPr>
              <w:noProof/>
            </w:rPr>
            <w:fldChar w:fldCharType="separate"/>
          </w:r>
          <w:r w:rsidR="0034603F">
            <w:rPr>
              <w:noProof/>
            </w:rPr>
            <w:t>4</w:t>
          </w:r>
          <w:r w:rsidR="005C070C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15554" w14:textId="451ECC7E" w:rsidR="00E253F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</w:t>
    </w:r>
    <w:r w:rsidR="00863531">
      <w:rPr>
        <w:rFonts w:cs="Arial"/>
        <w:sz w:val="16"/>
        <w:lang w:val="en-US"/>
      </w:rPr>
      <w:t>RSO-Alania</w:t>
    </w:r>
    <w:r>
      <w:rPr>
        <w:rFonts w:cs="Arial"/>
        <w:sz w:val="16"/>
        <w:lang w:val="en-US"/>
      </w:rPr>
      <w:t>_</w:t>
    </w:r>
    <w:r w:rsidR="00E253FA">
      <w:rPr>
        <w:sz w:val="16"/>
        <w:szCs w:val="16"/>
      </w:rPr>
      <w:t>2019</w:t>
    </w:r>
    <w:r>
      <w:rPr>
        <w:sz w:val="16"/>
        <w:szCs w:val="16"/>
      </w:rPr>
      <w:t>_TP17_</w:t>
    </w:r>
    <w:r w:rsidR="0081400C">
      <w:rPr>
        <w:sz w:val="16"/>
        <w:szCs w:val="16"/>
        <w:lang w:val="en-US"/>
      </w:rPr>
      <w:t>CLIENT_SIDE</w:t>
    </w:r>
    <w:r w:rsidR="00E253FA">
      <w:rPr>
        <w:sz w:val="16"/>
        <w:szCs w:val="16"/>
        <w:lang w:val="en-US"/>
      </w:rPr>
      <w:t>_1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9D17E" w14:textId="77777777" w:rsidR="00206F12" w:rsidRDefault="00206F12">
      <w:r>
        <w:separator/>
      </w:r>
    </w:p>
  </w:footnote>
  <w:footnote w:type="continuationSeparator" w:id="0">
    <w:p w14:paraId="197D6F32" w14:textId="77777777" w:rsidR="00206F12" w:rsidRDefault="00206F12" w:rsidP="00313492">
      <w:r>
        <w:continuationSeparator/>
      </w:r>
    </w:p>
    <w:p w14:paraId="7C1F8589" w14:textId="77777777" w:rsidR="00206F12" w:rsidRDefault="00206F12" w:rsidP="00313492"/>
    <w:p w14:paraId="6052D7B2" w14:textId="77777777" w:rsidR="00206F12" w:rsidRDefault="00206F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BF87E" w14:textId="77777777" w:rsidR="00477340" w:rsidRDefault="0047734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2E47A" w14:textId="01D56C19" w:rsidR="00477340" w:rsidRDefault="0047734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63531"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 wp14:anchorId="7516F029" wp14:editId="0A33D740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1" name="Рисунок 1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white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B237" w14:textId="70003DAD" w:rsidR="00477340" w:rsidRDefault="00863531" w:rsidP="00313492">
    <w:pPr>
      <w:pStyle w:val="a8"/>
    </w:pPr>
    <w:r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 wp14:anchorId="0FC4D2A1" wp14:editId="7B4A648C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3" name="Рисунок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(black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340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6535"/>
    <w:multiLevelType w:val="multilevel"/>
    <w:tmpl w:val="DD963F12"/>
    <w:numStyleLink w:val="ListBullets"/>
  </w:abstractNum>
  <w:abstractNum w:abstractNumId="31" w15:restartNumberingAfterBreak="0">
    <w:nsid w:val="4BD15136"/>
    <w:multiLevelType w:val="multilevel"/>
    <w:tmpl w:val="DD963F12"/>
    <w:numStyleLink w:val="ListBullets"/>
  </w:abstractNum>
  <w:abstractNum w:abstractNumId="32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1"/>
  </w:num>
  <w:num w:numId="19">
    <w:abstractNumId w:val="17"/>
  </w:num>
  <w:num w:numId="20">
    <w:abstractNumId w:val="35"/>
  </w:num>
  <w:num w:numId="21">
    <w:abstractNumId w:val="34"/>
  </w:num>
  <w:num w:numId="22">
    <w:abstractNumId w:val="39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2"/>
  </w:num>
  <w:num w:numId="32">
    <w:abstractNumId w:val="42"/>
  </w:num>
  <w:num w:numId="33">
    <w:abstractNumId w:val="16"/>
  </w:num>
  <w:num w:numId="34">
    <w:abstractNumId w:val="23"/>
  </w:num>
  <w:num w:numId="35">
    <w:abstractNumId w:val="14"/>
  </w:num>
  <w:num w:numId="36">
    <w:abstractNumId w:val="31"/>
  </w:num>
  <w:num w:numId="37">
    <w:abstractNumId w:val="21"/>
  </w:num>
  <w:num w:numId="38">
    <w:abstractNumId w:val="30"/>
  </w:num>
  <w:num w:numId="39">
    <w:abstractNumId w:val="43"/>
  </w:num>
  <w:num w:numId="40">
    <w:abstractNumId w:val="24"/>
  </w:num>
  <w:num w:numId="41">
    <w:abstractNumId w:val="24"/>
  </w:num>
  <w:num w:numId="42">
    <w:abstractNumId w:val="40"/>
  </w:num>
  <w:num w:numId="43">
    <w:abstractNumId w:val="28"/>
  </w:num>
  <w:num w:numId="44">
    <w:abstractNumId w:val="36"/>
  </w:num>
  <w:num w:numId="45">
    <w:abstractNumId w:val="37"/>
  </w:num>
  <w:num w:numId="46">
    <w:abstractNumId w:val="3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21EE"/>
    <w:rsid w:val="0000394E"/>
    <w:rsid w:val="00005675"/>
    <w:rsid w:val="00006547"/>
    <w:rsid w:val="000077EB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2B5F"/>
    <w:rsid w:val="00072FC5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087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2C1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6F12"/>
    <w:rsid w:val="002078C0"/>
    <w:rsid w:val="00210EF3"/>
    <w:rsid w:val="00212370"/>
    <w:rsid w:val="002147C2"/>
    <w:rsid w:val="0021498D"/>
    <w:rsid w:val="00214C26"/>
    <w:rsid w:val="0022025C"/>
    <w:rsid w:val="00220CD9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E8B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0FC7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5DF1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03F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197D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93845"/>
    <w:rsid w:val="003A306A"/>
    <w:rsid w:val="003A3137"/>
    <w:rsid w:val="003A32EF"/>
    <w:rsid w:val="003A3934"/>
    <w:rsid w:val="003A4B35"/>
    <w:rsid w:val="003A57CC"/>
    <w:rsid w:val="003B1188"/>
    <w:rsid w:val="003B2A92"/>
    <w:rsid w:val="003B2D7D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5F0A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496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2937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070C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858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0F0E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05EF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50FD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3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130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5747E"/>
    <w:rsid w:val="00860090"/>
    <w:rsid w:val="00860F3A"/>
    <w:rsid w:val="008611B2"/>
    <w:rsid w:val="00861E58"/>
    <w:rsid w:val="00862602"/>
    <w:rsid w:val="00863531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2BCA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1C5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079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077E"/>
    <w:rsid w:val="00991944"/>
    <w:rsid w:val="00991E8F"/>
    <w:rsid w:val="009923F5"/>
    <w:rsid w:val="00994D23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3BBB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4D34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228B"/>
    <w:rsid w:val="00A4463E"/>
    <w:rsid w:val="00A44CBD"/>
    <w:rsid w:val="00A45E09"/>
    <w:rsid w:val="00A462A3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4AE4"/>
    <w:rsid w:val="00B06162"/>
    <w:rsid w:val="00B0751D"/>
    <w:rsid w:val="00B07A4C"/>
    <w:rsid w:val="00B10BBD"/>
    <w:rsid w:val="00B10EAF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172F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CBD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2703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1C9F"/>
    <w:rsid w:val="00BC4AF3"/>
    <w:rsid w:val="00BD0772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E45C4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393E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1750"/>
    <w:rsid w:val="00EC5020"/>
    <w:rsid w:val="00EC572A"/>
    <w:rsid w:val="00EC70FA"/>
    <w:rsid w:val="00EC7B9C"/>
    <w:rsid w:val="00ED0C99"/>
    <w:rsid w:val="00ED297C"/>
    <w:rsid w:val="00ED302B"/>
    <w:rsid w:val="00ED5A6D"/>
    <w:rsid w:val="00ED7421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5AAF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69B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40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3575-4BD7-4AF9-BC9B-299319DE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77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Competitor</dc:creator>
  <cp:lastModifiedBy>User</cp:lastModifiedBy>
  <cp:revision>6</cp:revision>
  <cp:lastPrinted>2015-07-28T06:16:00Z</cp:lastPrinted>
  <dcterms:created xsi:type="dcterms:W3CDTF">2019-09-23T14:05:00Z</dcterms:created>
  <dcterms:modified xsi:type="dcterms:W3CDTF">2019-09-24T09:59:00Z</dcterms:modified>
</cp:coreProperties>
</file>